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951D" w14:textId="77777777" w:rsidR="00B02F4C" w:rsidRDefault="008B31D1" w:rsidP="00B02F4C">
      <w:pPr>
        <w:spacing w:before="0" w:after="0"/>
        <w:jc w:val="center"/>
        <w:rPr>
          <w:rFonts w:ascii="Arial" w:hAnsi="Arial" w:cs="Arial"/>
          <w:b/>
          <w:bCs/>
          <w:sz w:val="28"/>
        </w:rPr>
      </w:pPr>
      <w:r>
        <w:rPr>
          <w:rFonts w:ascii="Arial" w:hAnsi="Arial" w:cs="Arial"/>
          <w:b/>
          <w:bCs/>
          <w:sz w:val="28"/>
        </w:rPr>
        <w:t>VISOKO UČILIŠTE ALGEBRA</w:t>
      </w:r>
    </w:p>
    <w:p w14:paraId="17F4351B" w14:textId="77777777" w:rsidR="003E2212" w:rsidRPr="00041D85" w:rsidRDefault="00030837" w:rsidP="007565C4">
      <w:pPr>
        <w:spacing w:before="0" w:after="4320"/>
        <w:jc w:val="center"/>
        <w:rPr>
          <w:rFonts w:ascii="Arial" w:hAnsi="Arial" w:cs="Arial"/>
          <w:bCs/>
          <w:color w:val="A6A6A6" w:themeColor="background1" w:themeShade="A6"/>
          <w:sz w:val="28"/>
        </w:rPr>
      </w:pPr>
      <w:r w:rsidRPr="00041D85">
        <w:rPr>
          <w:rFonts w:ascii="Arial" w:hAnsi="Arial" w:cs="Arial"/>
          <w:bCs/>
          <w:color w:val="A6A6A6" w:themeColor="background1" w:themeShade="A6"/>
          <w:sz w:val="28"/>
        </w:rPr>
        <w:t>(Arial 14</w:t>
      </w:r>
      <w:r w:rsidR="00041D85">
        <w:rPr>
          <w:rFonts w:ascii="Arial" w:hAnsi="Arial" w:cs="Arial"/>
          <w:bCs/>
          <w:color w:val="A6A6A6" w:themeColor="background1" w:themeShade="A6"/>
          <w:sz w:val="28"/>
        </w:rPr>
        <w:t>, Bold</w:t>
      </w:r>
      <w:r w:rsidRPr="00041D85">
        <w:rPr>
          <w:rFonts w:ascii="Arial" w:hAnsi="Arial" w:cs="Arial"/>
          <w:bCs/>
          <w:color w:val="A6A6A6" w:themeColor="background1" w:themeShade="A6"/>
          <w:sz w:val="28"/>
        </w:rPr>
        <w:t>)</w:t>
      </w:r>
    </w:p>
    <w:p w14:paraId="0EA60FCC" w14:textId="77777777" w:rsidR="003E2212" w:rsidRDefault="003B641F">
      <w:pPr>
        <w:jc w:val="center"/>
        <w:rPr>
          <w:rFonts w:ascii="Arial" w:hAnsi="Arial" w:cs="Arial"/>
          <w:sz w:val="28"/>
        </w:rPr>
      </w:pPr>
      <w:r>
        <w:rPr>
          <w:rFonts w:ascii="Arial" w:hAnsi="Arial" w:cs="Arial"/>
          <w:sz w:val="28"/>
        </w:rPr>
        <w:t>ZAVRŠN</w:t>
      </w:r>
      <w:r w:rsidR="004F666A">
        <w:rPr>
          <w:rFonts w:ascii="Arial" w:hAnsi="Arial" w:cs="Arial"/>
          <w:sz w:val="28"/>
        </w:rPr>
        <w:t>I</w:t>
      </w:r>
      <w:r w:rsidR="003E2212">
        <w:rPr>
          <w:rFonts w:ascii="Arial" w:hAnsi="Arial" w:cs="Arial"/>
          <w:sz w:val="28"/>
        </w:rPr>
        <w:t xml:space="preserve"> RAD</w:t>
      </w:r>
      <w:r w:rsidR="00CA450B">
        <w:rPr>
          <w:rFonts w:ascii="Arial" w:hAnsi="Arial" w:cs="Arial"/>
          <w:sz w:val="28"/>
        </w:rPr>
        <w:t xml:space="preserve"> </w:t>
      </w:r>
      <w:r w:rsidR="00CC6F32">
        <w:rPr>
          <w:rFonts w:ascii="Arial" w:hAnsi="Arial" w:cs="Arial"/>
          <w:sz w:val="28"/>
        </w:rPr>
        <w:br/>
      </w:r>
      <w:r w:rsidR="00CC6F32" w:rsidRPr="00CC6F32">
        <w:rPr>
          <w:rFonts w:ascii="Arial" w:hAnsi="Arial" w:cs="Arial"/>
          <w:color w:val="A6A6A6" w:themeColor="background1" w:themeShade="A6"/>
          <w:sz w:val="28"/>
        </w:rPr>
        <w:t>(Arial 14)</w:t>
      </w:r>
    </w:p>
    <w:p w14:paraId="13B8C76D" w14:textId="77777777" w:rsidR="00CC6F32" w:rsidRDefault="003E2212" w:rsidP="00CC6F32">
      <w:pPr>
        <w:jc w:val="center"/>
        <w:rPr>
          <w:rFonts w:ascii="Arial" w:hAnsi="Arial" w:cs="Arial"/>
          <w:b/>
          <w:bCs/>
          <w:sz w:val="40"/>
        </w:rPr>
      </w:pPr>
      <w:r>
        <w:rPr>
          <w:rFonts w:ascii="Arial" w:hAnsi="Arial" w:cs="Arial"/>
          <w:b/>
          <w:bCs/>
          <w:sz w:val="40"/>
        </w:rPr>
        <w:t xml:space="preserve">NASLOV </w:t>
      </w:r>
      <w:r w:rsidR="003B641F">
        <w:rPr>
          <w:rFonts w:ascii="Arial" w:hAnsi="Arial" w:cs="Arial"/>
          <w:b/>
          <w:bCs/>
          <w:sz w:val="40"/>
        </w:rPr>
        <w:t>ZAVRŠNOG</w:t>
      </w:r>
      <w:r>
        <w:rPr>
          <w:rFonts w:ascii="Arial" w:hAnsi="Arial" w:cs="Arial"/>
          <w:b/>
          <w:bCs/>
          <w:sz w:val="40"/>
        </w:rPr>
        <w:t xml:space="preserve"> RADA</w:t>
      </w:r>
      <w:r w:rsidR="00CC6F32">
        <w:rPr>
          <w:rFonts w:ascii="Arial" w:hAnsi="Arial" w:cs="Arial"/>
          <w:b/>
          <w:bCs/>
          <w:sz w:val="40"/>
        </w:rPr>
        <w:br/>
      </w:r>
      <w:r w:rsidR="00CC6F32" w:rsidRPr="002D7F99">
        <w:rPr>
          <w:rFonts w:ascii="Arial" w:hAnsi="Arial" w:cs="Arial"/>
          <w:b/>
          <w:bCs/>
          <w:color w:val="A6A6A6" w:themeColor="background1" w:themeShade="A6"/>
          <w:sz w:val="40"/>
        </w:rPr>
        <w:t>(Arial 20, Bold)</w:t>
      </w:r>
    </w:p>
    <w:p w14:paraId="71C96C59" w14:textId="77777777" w:rsidR="0006416C" w:rsidRDefault="008C25D2" w:rsidP="003B17AB">
      <w:pPr>
        <w:spacing w:after="4080"/>
        <w:jc w:val="center"/>
        <w:rPr>
          <w:rFonts w:ascii="Arial" w:hAnsi="Arial" w:cs="Arial"/>
          <w:sz w:val="28"/>
        </w:rPr>
      </w:pPr>
      <w:r>
        <w:rPr>
          <w:rFonts w:ascii="Arial" w:hAnsi="Arial" w:cs="Arial"/>
          <w:sz w:val="28"/>
        </w:rPr>
        <w:t>Frane Mušić</w:t>
      </w:r>
    </w:p>
    <w:p w14:paraId="32C74A8F" w14:textId="03F1E421" w:rsidR="003E2212" w:rsidRDefault="00CC6F32" w:rsidP="003B17AB">
      <w:pPr>
        <w:spacing w:after="4080"/>
        <w:jc w:val="center"/>
        <w:rPr>
          <w:rFonts w:ascii="Arial" w:hAnsi="Arial" w:cs="Arial"/>
          <w:sz w:val="28"/>
        </w:rPr>
      </w:pPr>
      <w:r>
        <w:rPr>
          <w:rFonts w:ascii="Arial" w:hAnsi="Arial" w:cs="Arial"/>
          <w:sz w:val="28"/>
        </w:rPr>
        <w:br/>
      </w:r>
      <w:r w:rsidRPr="00041D85">
        <w:rPr>
          <w:rFonts w:ascii="Arial" w:hAnsi="Arial" w:cs="Arial"/>
          <w:color w:val="A6A6A6" w:themeColor="background1" w:themeShade="A6"/>
          <w:sz w:val="28"/>
        </w:rPr>
        <w:t>(Arial 14)</w:t>
      </w:r>
    </w:p>
    <w:p w14:paraId="22841F00" w14:textId="77777777" w:rsidR="00CC5538" w:rsidRDefault="008360A3" w:rsidP="003B17AB">
      <w:pPr>
        <w:spacing w:after="4080"/>
        <w:ind w:left="-284"/>
        <w:jc w:val="center"/>
      </w:pPr>
      <w:r>
        <w:rPr>
          <w:rFonts w:ascii="Arial" w:hAnsi="Arial" w:cs="Arial"/>
          <w:sz w:val="28"/>
        </w:rPr>
        <w:lastRenderedPageBreak/>
        <w:t>Zagreb, mjesec godina.</w:t>
      </w:r>
      <w:r>
        <w:t xml:space="preserve"> </w:t>
      </w:r>
      <w:r w:rsidR="00CC5538">
        <w:br w:type="page"/>
      </w:r>
    </w:p>
    <w:p w14:paraId="41A60EAE" w14:textId="77777777" w:rsidR="00F915D1" w:rsidRDefault="00CC5538" w:rsidP="00CC5538">
      <w:pPr>
        <w:spacing w:before="0" w:after="0" w:line="240" w:lineRule="auto"/>
        <w:jc w:val="left"/>
      </w:pPr>
      <w:r>
        <w:lastRenderedPageBreak/>
        <w:br w:type="page"/>
      </w:r>
    </w:p>
    <w:p w14:paraId="7DDBAC0C" w14:textId="77777777" w:rsidR="00BF43DC" w:rsidRPr="00D25CCC" w:rsidRDefault="00BF43DC" w:rsidP="00D25CCC">
      <w:pPr>
        <w:spacing w:before="600" w:after="480"/>
        <w:rPr>
          <w:rFonts w:ascii="Arial" w:hAnsi="Arial" w:cs="Arial"/>
          <w:b/>
          <w:sz w:val="36"/>
          <w:szCs w:val="36"/>
        </w:rPr>
      </w:pPr>
      <w:r w:rsidRPr="00D25CCC">
        <w:rPr>
          <w:rFonts w:ascii="Arial" w:hAnsi="Arial" w:cs="Arial"/>
          <w:b/>
          <w:sz w:val="36"/>
          <w:szCs w:val="36"/>
        </w:rPr>
        <w:lastRenderedPageBreak/>
        <w:t xml:space="preserve">Predgovor </w:t>
      </w:r>
    </w:p>
    <w:p w14:paraId="6F643993" w14:textId="77777777" w:rsidR="0030682B" w:rsidRDefault="00BF43DC" w:rsidP="0063065F">
      <w:r>
        <w:t>Ova stranica treba sadržavati izjavu ili zahvalu kandidata…..</w:t>
      </w:r>
    </w:p>
    <w:p w14:paraId="7301A7EC" w14:textId="77777777" w:rsidR="00200E2C" w:rsidRPr="0030682B" w:rsidRDefault="0030682B" w:rsidP="00AB73F3">
      <w:pPr>
        <w:spacing w:before="0" w:after="0" w:line="240" w:lineRule="auto"/>
        <w:jc w:val="left"/>
      </w:pPr>
      <w:r>
        <w:br w:type="page"/>
      </w:r>
    </w:p>
    <w:p w14:paraId="2193FBC0" w14:textId="77777777" w:rsidR="00A72855" w:rsidRDefault="005F106F" w:rsidP="0063065F">
      <w:pPr>
        <w:jc w:val="center"/>
        <w:rPr>
          <w:b/>
        </w:rPr>
      </w:pPr>
      <w:r w:rsidRPr="005F106F">
        <w:rPr>
          <w:b/>
        </w:rPr>
        <w:lastRenderedPageBreak/>
        <w:t>Prilikom uvezivanja rada</w:t>
      </w:r>
      <w:r w:rsidR="00195C88">
        <w:rPr>
          <w:b/>
        </w:rPr>
        <w:t>,</w:t>
      </w:r>
      <w:r w:rsidRPr="005F106F">
        <w:rPr>
          <w:b/>
        </w:rPr>
        <w:t xml:space="preserve"> </w:t>
      </w:r>
      <w:r w:rsidR="00195C88">
        <w:rPr>
          <w:b/>
        </w:rPr>
        <w:t>Umjesto ove stranice</w:t>
      </w:r>
      <w:r w:rsidRPr="005F106F">
        <w:rPr>
          <w:b/>
        </w:rPr>
        <w:t xml:space="preserve"> ne </w:t>
      </w:r>
      <w:r w:rsidR="00195C88">
        <w:rPr>
          <w:b/>
        </w:rPr>
        <w:t xml:space="preserve">zaboravite umetnuti original potvrde o prihvaćanju teme završnog rada </w:t>
      </w:r>
      <w:r w:rsidRPr="005F106F">
        <w:rPr>
          <w:b/>
        </w:rPr>
        <w:t xml:space="preserve">kojeg ste preuzeli </w:t>
      </w:r>
      <w:r w:rsidR="00195C88">
        <w:rPr>
          <w:b/>
        </w:rPr>
        <w:t>u studentskoj referadi</w:t>
      </w:r>
      <w:r w:rsidR="00A72855">
        <w:rPr>
          <w:b/>
        </w:rPr>
        <w:br w:type="page"/>
      </w:r>
    </w:p>
    <w:p w14:paraId="452DC7B2" w14:textId="77777777" w:rsidR="00F90BE2" w:rsidRDefault="00F90BE2" w:rsidP="00166E47">
      <w:pPr>
        <w:rPr>
          <w:b/>
        </w:rPr>
        <w:sectPr w:rsidR="00F90BE2" w:rsidSect="00C33540">
          <w:headerReference w:type="default" r:id="rId8"/>
          <w:headerReference w:type="first" r:id="rId9"/>
          <w:footerReference w:type="first" r:id="rId10"/>
          <w:pgSz w:w="11907" w:h="16840" w:code="9"/>
          <w:pgMar w:top="1701" w:right="1701" w:bottom="1701" w:left="1701" w:header="851" w:footer="567" w:gutter="0"/>
          <w:cols w:space="708"/>
          <w:titlePg/>
          <w:docGrid w:linePitch="360"/>
        </w:sectPr>
      </w:pPr>
    </w:p>
    <w:p w14:paraId="0852D46E" w14:textId="77777777" w:rsidR="005F106F" w:rsidRPr="00D25CCC" w:rsidRDefault="005F106F" w:rsidP="00D25CCC">
      <w:pPr>
        <w:spacing w:before="600" w:after="480"/>
        <w:rPr>
          <w:rFonts w:ascii="Arial" w:hAnsi="Arial" w:cs="Arial"/>
          <w:b/>
          <w:sz w:val="36"/>
          <w:szCs w:val="36"/>
        </w:rPr>
      </w:pPr>
      <w:r w:rsidRPr="00D25CCC">
        <w:rPr>
          <w:rFonts w:ascii="Arial" w:hAnsi="Arial" w:cs="Arial"/>
          <w:b/>
          <w:sz w:val="36"/>
          <w:szCs w:val="36"/>
        </w:rPr>
        <w:lastRenderedPageBreak/>
        <w:t>Sažetak</w:t>
      </w:r>
    </w:p>
    <w:p w14:paraId="6CAC2E7D" w14:textId="77777777" w:rsidR="003B641F" w:rsidRDefault="003B641F" w:rsidP="0063065F">
      <w:r>
        <w:t>Sažetak završnog rada je obavezan</w:t>
      </w:r>
      <w:r w:rsidR="00CE005D">
        <w:t xml:space="preserve"> i piše se na hrvatskom i engleskom jeziku</w:t>
      </w:r>
      <w:r>
        <w:t xml:space="preserve">. U sažetku treba izraziti najvažnije ideje i rezultate Završnog rada. Sažetak ne smije biti dulji od 400 riječi. Na kraju sažetka potrebno je navesti ključne riječi rada. Stranica sažetka se ne numerira. </w:t>
      </w:r>
    </w:p>
    <w:p w14:paraId="248069E6" w14:textId="77777777" w:rsidR="0033402A" w:rsidRDefault="003B641F" w:rsidP="0063065F">
      <w:r w:rsidRPr="003B641F">
        <w:rPr>
          <w:b/>
        </w:rPr>
        <w:t>Ključne riječi:</w:t>
      </w:r>
      <w:r>
        <w:t xml:space="preserve"> sažetak, ideja, rezultat, numeriranje. </w:t>
      </w:r>
    </w:p>
    <w:p w14:paraId="6D6B5306" w14:textId="77777777" w:rsidR="00B971E4" w:rsidRDefault="00B971E4">
      <w:pPr>
        <w:spacing w:before="0" w:after="0" w:line="240" w:lineRule="auto"/>
        <w:jc w:val="left"/>
        <w:sectPr w:rsidR="00B971E4" w:rsidSect="00AB480B">
          <w:footerReference w:type="default" r:id="rId11"/>
          <w:headerReference w:type="first" r:id="rId12"/>
          <w:footerReference w:type="first" r:id="rId13"/>
          <w:type w:val="oddPage"/>
          <w:pgSz w:w="11907" w:h="16840" w:code="9"/>
          <w:pgMar w:top="1418" w:right="1418" w:bottom="1418" w:left="1701" w:header="851" w:footer="567" w:gutter="0"/>
          <w:pgNumType w:start="1"/>
          <w:cols w:space="708"/>
          <w:titlePg/>
          <w:docGrid w:linePitch="360"/>
        </w:sectPr>
      </w:pPr>
    </w:p>
    <w:p w14:paraId="495D0F68" w14:textId="77777777" w:rsidR="003E2212" w:rsidRPr="00D25CCC" w:rsidRDefault="00D25CCC" w:rsidP="00D25CCC">
      <w:pPr>
        <w:spacing w:before="600" w:after="480"/>
        <w:rPr>
          <w:rStyle w:val="CommentReference"/>
          <w:rFonts w:ascii="Arial" w:hAnsi="Arial" w:cs="Arial"/>
          <w:b/>
          <w:sz w:val="36"/>
          <w:szCs w:val="36"/>
        </w:rPr>
      </w:pPr>
      <w:r w:rsidRPr="00D25CCC">
        <w:rPr>
          <w:rFonts w:ascii="Arial" w:hAnsi="Arial" w:cs="Arial"/>
          <w:b/>
          <w:sz w:val="36"/>
          <w:szCs w:val="36"/>
        </w:rPr>
        <w:lastRenderedPageBreak/>
        <w:t>Sadržaj</w:t>
      </w:r>
    </w:p>
    <w:p w14:paraId="1224D6EF" w14:textId="77777777" w:rsidR="00C23F04" w:rsidRPr="00BB0F1C" w:rsidRDefault="003E2212" w:rsidP="0063065F">
      <w:pPr>
        <w:pStyle w:val="TOC1"/>
        <w:rPr>
          <w:rFonts w:ascii="Calibri" w:hAnsi="Calibri"/>
          <w:noProof/>
          <w:sz w:val="22"/>
          <w:szCs w:val="22"/>
          <w:lang w:val="hr-BA" w:eastAsia="hr-BA"/>
        </w:rPr>
      </w:pPr>
      <w:r>
        <w:fldChar w:fldCharType="begin"/>
      </w:r>
      <w:r>
        <w:instrText xml:space="preserve"> TOC \o "1-3" \h \z </w:instrText>
      </w:r>
      <w:r>
        <w:fldChar w:fldCharType="separate"/>
      </w:r>
      <w:hyperlink w:anchor="_Toc294079653" w:history="1">
        <w:r w:rsidR="00C23F04" w:rsidRPr="005D1266">
          <w:rPr>
            <w:rStyle w:val="Hyperlink"/>
            <w:noProof/>
          </w:rPr>
          <w:t>1.</w:t>
        </w:r>
        <w:r w:rsidR="00C23F04" w:rsidRPr="00BB0F1C">
          <w:rPr>
            <w:rFonts w:ascii="Calibri" w:hAnsi="Calibri"/>
            <w:noProof/>
            <w:sz w:val="22"/>
            <w:szCs w:val="22"/>
            <w:lang w:val="hr-BA" w:eastAsia="hr-BA"/>
          </w:rPr>
          <w:tab/>
        </w:r>
        <w:r w:rsidR="00C23F04" w:rsidRPr="005D1266">
          <w:rPr>
            <w:rStyle w:val="Hyperlink"/>
            <w:noProof/>
          </w:rPr>
          <w:t>Uvod</w:t>
        </w:r>
        <w:r w:rsidR="00C23F04">
          <w:rPr>
            <w:noProof/>
            <w:webHidden/>
          </w:rPr>
          <w:tab/>
        </w:r>
        <w:r w:rsidR="00C23F04">
          <w:rPr>
            <w:noProof/>
            <w:webHidden/>
          </w:rPr>
          <w:fldChar w:fldCharType="begin"/>
        </w:r>
        <w:r w:rsidR="00C23F04">
          <w:rPr>
            <w:noProof/>
            <w:webHidden/>
          </w:rPr>
          <w:instrText xml:space="preserve"> PAGEREF _Toc294079653 \h </w:instrText>
        </w:r>
        <w:r w:rsidR="00C23F04">
          <w:rPr>
            <w:noProof/>
            <w:webHidden/>
          </w:rPr>
        </w:r>
        <w:r w:rsidR="00C23F04">
          <w:rPr>
            <w:noProof/>
            <w:webHidden/>
          </w:rPr>
          <w:fldChar w:fldCharType="separate"/>
        </w:r>
        <w:r w:rsidR="000E1EA5">
          <w:rPr>
            <w:noProof/>
            <w:webHidden/>
          </w:rPr>
          <w:t>1</w:t>
        </w:r>
        <w:r w:rsidR="00C23F04">
          <w:rPr>
            <w:noProof/>
            <w:webHidden/>
          </w:rPr>
          <w:fldChar w:fldCharType="end"/>
        </w:r>
      </w:hyperlink>
    </w:p>
    <w:p w14:paraId="2A56539C" w14:textId="77777777" w:rsidR="00C23F04" w:rsidRPr="00BB0F1C" w:rsidRDefault="007C15CA" w:rsidP="0063065F">
      <w:pPr>
        <w:pStyle w:val="TOC1"/>
        <w:rPr>
          <w:rFonts w:ascii="Calibri" w:hAnsi="Calibri"/>
          <w:noProof/>
          <w:sz w:val="22"/>
          <w:szCs w:val="22"/>
          <w:lang w:val="hr-BA" w:eastAsia="hr-BA"/>
        </w:rPr>
      </w:pPr>
      <w:hyperlink w:anchor="_Toc294079654" w:history="1">
        <w:r w:rsidR="00C23F04" w:rsidRPr="005D1266">
          <w:rPr>
            <w:rStyle w:val="Hyperlink"/>
            <w:noProof/>
          </w:rPr>
          <w:t>2.</w:t>
        </w:r>
        <w:r w:rsidR="00C23F04" w:rsidRPr="00BB0F1C">
          <w:rPr>
            <w:rFonts w:ascii="Calibri" w:hAnsi="Calibri"/>
            <w:noProof/>
            <w:sz w:val="22"/>
            <w:szCs w:val="22"/>
            <w:lang w:val="hr-BA" w:eastAsia="hr-BA"/>
          </w:rPr>
          <w:tab/>
        </w:r>
        <w:r w:rsidR="00C23F04" w:rsidRPr="005D1266">
          <w:rPr>
            <w:rStyle w:val="Hyperlink"/>
            <w:noProof/>
          </w:rPr>
          <w:t>Naslov prvog poglavlja</w:t>
        </w:r>
        <w:r w:rsidR="00C23F04">
          <w:rPr>
            <w:noProof/>
            <w:webHidden/>
          </w:rPr>
          <w:tab/>
        </w:r>
        <w:r w:rsidR="00C23F04">
          <w:rPr>
            <w:noProof/>
            <w:webHidden/>
          </w:rPr>
          <w:fldChar w:fldCharType="begin"/>
        </w:r>
        <w:r w:rsidR="00C23F04">
          <w:rPr>
            <w:noProof/>
            <w:webHidden/>
          </w:rPr>
          <w:instrText xml:space="preserve"> PAGEREF _Toc294079654 \h </w:instrText>
        </w:r>
        <w:r w:rsidR="00C23F04">
          <w:rPr>
            <w:noProof/>
            <w:webHidden/>
          </w:rPr>
        </w:r>
        <w:r w:rsidR="00C23F04">
          <w:rPr>
            <w:noProof/>
            <w:webHidden/>
          </w:rPr>
          <w:fldChar w:fldCharType="separate"/>
        </w:r>
        <w:r w:rsidR="000E1EA5">
          <w:rPr>
            <w:noProof/>
            <w:webHidden/>
          </w:rPr>
          <w:t>2</w:t>
        </w:r>
        <w:r w:rsidR="00C23F04">
          <w:rPr>
            <w:noProof/>
            <w:webHidden/>
          </w:rPr>
          <w:fldChar w:fldCharType="end"/>
        </w:r>
      </w:hyperlink>
    </w:p>
    <w:p w14:paraId="4CD257C5" w14:textId="77777777" w:rsidR="00C23F04" w:rsidRPr="00BB0F1C" w:rsidRDefault="007C15CA">
      <w:pPr>
        <w:pStyle w:val="TOC2"/>
        <w:tabs>
          <w:tab w:val="left" w:pos="960"/>
          <w:tab w:val="right" w:leader="dot" w:pos="8778"/>
        </w:tabs>
        <w:rPr>
          <w:rFonts w:ascii="Calibri" w:hAnsi="Calibri"/>
          <w:noProof/>
          <w:sz w:val="22"/>
          <w:szCs w:val="22"/>
          <w:lang w:val="hr-BA" w:eastAsia="hr-BA"/>
        </w:rPr>
      </w:pPr>
      <w:hyperlink w:anchor="_Toc294079655" w:history="1">
        <w:r w:rsidR="00C23F04" w:rsidRPr="005D1266">
          <w:rPr>
            <w:rStyle w:val="Hyperlink"/>
            <w:noProof/>
          </w:rPr>
          <w:t>2.1.</w:t>
        </w:r>
        <w:r w:rsidR="00C23F04" w:rsidRPr="00BB0F1C">
          <w:rPr>
            <w:rFonts w:ascii="Calibri" w:hAnsi="Calibri"/>
            <w:noProof/>
            <w:sz w:val="22"/>
            <w:szCs w:val="22"/>
            <w:lang w:val="hr-BA" w:eastAsia="hr-BA"/>
          </w:rPr>
          <w:tab/>
        </w:r>
        <w:r w:rsidR="00C23F04" w:rsidRPr="005D1266">
          <w:rPr>
            <w:rStyle w:val="Hyperlink"/>
            <w:noProof/>
          </w:rPr>
          <w:t>Stilovi za tekst, naslove i podnaslove</w:t>
        </w:r>
        <w:r w:rsidR="00C23F04">
          <w:rPr>
            <w:noProof/>
            <w:webHidden/>
          </w:rPr>
          <w:tab/>
        </w:r>
        <w:r w:rsidR="00C23F04">
          <w:rPr>
            <w:noProof/>
            <w:webHidden/>
          </w:rPr>
          <w:fldChar w:fldCharType="begin"/>
        </w:r>
        <w:r w:rsidR="00C23F04">
          <w:rPr>
            <w:noProof/>
            <w:webHidden/>
          </w:rPr>
          <w:instrText xml:space="preserve"> PAGEREF _Toc294079655 \h </w:instrText>
        </w:r>
        <w:r w:rsidR="00C23F04">
          <w:rPr>
            <w:noProof/>
            <w:webHidden/>
          </w:rPr>
        </w:r>
        <w:r w:rsidR="00C23F04">
          <w:rPr>
            <w:noProof/>
            <w:webHidden/>
          </w:rPr>
          <w:fldChar w:fldCharType="separate"/>
        </w:r>
        <w:r w:rsidR="000E1EA5">
          <w:rPr>
            <w:noProof/>
            <w:webHidden/>
          </w:rPr>
          <w:t>2</w:t>
        </w:r>
        <w:r w:rsidR="00C23F04">
          <w:rPr>
            <w:noProof/>
            <w:webHidden/>
          </w:rPr>
          <w:fldChar w:fldCharType="end"/>
        </w:r>
      </w:hyperlink>
    </w:p>
    <w:p w14:paraId="3C7E0113" w14:textId="77777777" w:rsidR="00C23F04" w:rsidRPr="00BB0F1C" w:rsidRDefault="007C15CA">
      <w:pPr>
        <w:pStyle w:val="TOC2"/>
        <w:tabs>
          <w:tab w:val="left" w:pos="960"/>
          <w:tab w:val="right" w:leader="dot" w:pos="8778"/>
        </w:tabs>
        <w:rPr>
          <w:rFonts w:ascii="Calibri" w:hAnsi="Calibri"/>
          <w:noProof/>
          <w:sz w:val="22"/>
          <w:szCs w:val="22"/>
          <w:lang w:val="hr-BA" w:eastAsia="hr-BA"/>
        </w:rPr>
      </w:pPr>
      <w:hyperlink w:anchor="_Toc294079656" w:history="1">
        <w:r w:rsidR="00C23F04" w:rsidRPr="005D1266">
          <w:rPr>
            <w:rStyle w:val="Hyperlink"/>
            <w:noProof/>
          </w:rPr>
          <w:t>2.2.</w:t>
        </w:r>
        <w:r w:rsidR="00C23F04" w:rsidRPr="00BB0F1C">
          <w:rPr>
            <w:rFonts w:ascii="Calibri" w:hAnsi="Calibri"/>
            <w:noProof/>
            <w:sz w:val="22"/>
            <w:szCs w:val="22"/>
            <w:lang w:val="hr-BA" w:eastAsia="hr-BA"/>
          </w:rPr>
          <w:tab/>
        </w:r>
        <w:r w:rsidR="00C23F04" w:rsidRPr="005D1266">
          <w:rPr>
            <w:rStyle w:val="Hyperlink"/>
            <w:noProof/>
          </w:rPr>
          <w:t>Stilovi za nabrajanje</w:t>
        </w:r>
        <w:r w:rsidR="00C23F04">
          <w:rPr>
            <w:noProof/>
            <w:webHidden/>
          </w:rPr>
          <w:tab/>
        </w:r>
        <w:r w:rsidR="00C23F04">
          <w:rPr>
            <w:noProof/>
            <w:webHidden/>
          </w:rPr>
          <w:fldChar w:fldCharType="begin"/>
        </w:r>
        <w:r w:rsidR="00C23F04">
          <w:rPr>
            <w:noProof/>
            <w:webHidden/>
          </w:rPr>
          <w:instrText xml:space="preserve"> PAGEREF _Toc294079656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48FC0DF1" w14:textId="77777777" w:rsidR="00C23F04" w:rsidRPr="00BB0F1C" w:rsidRDefault="007C15CA">
      <w:pPr>
        <w:pStyle w:val="TOC3"/>
        <w:tabs>
          <w:tab w:val="left" w:pos="1440"/>
          <w:tab w:val="right" w:leader="dot" w:pos="8778"/>
        </w:tabs>
        <w:rPr>
          <w:rFonts w:ascii="Calibri" w:hAnsi="Calibri"/>
          <w:noProof/>
          <w:sz w:val="22"/>
          <w:szCs w:val="22"/>
          <w:lang w:val="hr-BA" w:eastAsia="hr-BA"/>
        </w:rPr>
      </w:pPr>
      <w:hyperlink w:anchor="_Toc294079657" w:history="1">
        <w:r w:rsidR="00C23F04" w:rsidRPr="005D1266">
          <w:rPr>
            <w:rStyle w:val="Hyperlink"/>
            <w:noProof/>
          </w:rPr>
          <w:t>2.2.1.</w:t>
        </w:r>
        <w:r w:rsidR="00C23F04" w:rsidRPr="00BB0F1C">
          <w:rPr>
            <w:rFonts w:ascii="Calibri" w:hAnsi="Calibri"/>
            <w:noProof/>
            <w:sz w:val="22"/>
            <w:szCs w:val="22"/>
            <w:lang w:val="hr-BA" w:eastAsia="hr-BA"/>
          </w:rPr>
          <w:tab/>
        </w:r>
        <w:r w:rsidR="00C23F04" w:rsidRPr="005D1266">
          <w:rPr>
            <w:rStyle w:val="Hyperlink"/>
            <w:noProof/>
          </w:rPr>
          <w:t>Stilovi za nabrajanje s grafičkim i numeričkim oznakam</w:t>
        </w:r>
        <w:r w:rsidR="00C23F04">
          <w:rPr>
            <w:noProof/>
            <w:webHidden/>
          </w:rPr>
          <w:tab/>
        </w:r>
        <w:r w:rsidR="00C23F04">
          <w:rPr>
            <w:noProof/>
            <w:webHidden/>
          </w:rPr>
          <w:fldChar w:fldCharType="begin"/>
        </w:r>
        <w:r w:rsidR="00C23F04">
          <w:rPr>
            <w:noProof/>
            <w:webHidden/>
          </w:rPr>
          <w:instrText xml:space="preserve"> PAGEREF _Toc294079657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08AFC0CE" w14:textId="77777777" w:rsidR="00C23F04" w:rsidRPr="00BB0F1C" w:rsidRDefault="007C15CA">
      <w:pPr>
        <w:pStyle w:val="TOC2"/>
        <w:tabs>
          <w:tab w:val="left" w:pos="960"/>
          <w:tab w:val="right" w:leader="dot" w:pos="8778"/>
        </w:tabs>
        <w:rPr>
          <w:rFonts w:ascii="Calibri" w:hAnsi="Calibri"/>
          <w:noProof/>
          <w:sz w:val="22"/>
          <w:szCs w:val="22"/>
          <w:lang w:val="hr-BA" w:eastAsia="hr-BA"/>
        </w:rPr>
      </w:pPr>
      <w:hyperlink w:anchor="_Toc294079658" w:history="1">
        <w:r w:rsidR="00C23F04" w:rsidRPr="005D1266">
          <w:rPr>
            <w:rStyle w:val="Hyperlink"/>
            <w:noProof/>
          </w:rPr>
          <w:t>2.3.</w:t>
        </w:r>
        <w:r w:rsidR="00C23F04" w:rsidRPr="00BB0F1C">
          <w:rPr>
            <w:rFonts w:ascii="Calibri" w:hAnsi="Calibri"/>
            <w:noProof/>
            <w:sz w:val="22"/>
            <w:szCs w:val="22"/>
            <w:lang w:val="hr-BA" w:eastAsia="hr-BA"/>
          </w:rPr>
          <w:tab/>
        </w:r>
        <w:r w:rsidR="00C23F04" w:rsidRPr="005D1266">
          <w:rPr>
            <w:rStyle w:val="Hyperlink"/>
            <w:noProof/>
          </w:rPr>
          <w:t>Slike</w:t>
        </w:r>
        <w:r w:rsidR="00C23F04">
          <w:rPr>
            <w:noProof/>
            <w:webHidden/>
          </w:rPr>
          <w:tab/>
        </w:r>
        <w:r w:rsidR="00C23F04">
          <w:rPr>
            <w:noProof/>
            <w:webHidden/>
          </w:rPr>
          <w:fldChar w:fldCharType="begin"/>
        </w:r>
        <w:r w:rsidR="00C23F04">
          <w:rPr>
            <w:noProof/>
            <w:webHidden/>
          </w:rPr>
          <w:instrText xml:space="preserve"> PAGEREF _Toc294079658 \h </w:instrText>
        </w:r>
        <w:r w:rsidR="00C23F04">
          <w:rPr>
            <w:noProof/>
            <w:webHidden/>
          </w:rPr>
        </w:r>
        <w:r w:rsidR="00C23F04">
          <w:rPr>
            <w:noProof/>
            <w:webHidden/>
          </w:rPr>
          <w:fldChar w:fldCharType="separate"/>
        </w:r>
        <w:r w:rsidR="000E1EA5">
          <w:rPr>
            <w:noProof/>
            <w:webHidden/>
          </w:rPr>
          <w:t>3</w:t>
        </w:r>
        <w:r w:rsidR="00C23F04">
          <w:rPr>
            <w:noProof/>
            <w:webHidden/>
          </w:rPr>
          <w:fldChar w:fldCharType="end"/>
        </w:r>
      </w:hyperlink>
    </w:p>
    <w:p w14:paraId="598441AD" w14:textId="77777777" w:rsidR="00C23F04" w:rsidRPr="00BB0F1C" w:rsidRDefault="007C15CA">
      <w:pPr>
        <w:pStyle w:val="TOC2"/>
        <w:tabs>
          <w:tab w:val="left" w:pos="960"/>
          <w:tab w:val="right" w:leader="dot" w:pos="8778"/>
        </w:tabs>
        <w:rPr>
          <w:rFonts w:ascii="Calibri" w:hAnsi="Calibri"/>
          <w:noProof/>
          <w:sz w:val="22"/>
          <w:szCs w:val="22"/>
          <w:lang w:val="hr-BA" w:eastAsia="hr-BA"/>
        </w:rPr>
      </w:pPr>
      <w:hyperlink w:anchor="_Toc294079659" w:history="1">
        <w:r w:rsidR="00C23F04" w:rsidRPr="005D1266">
          <w:rPr>
            <w:rStyle w:val="Hyperlink"/>
            <w:noProof/>
          </w:rPr>
          <w:t>2.4.</w:t>
        </w:r>
        <w:r w:rsidR="00C23F04" w:rsidRPr="00BB0F1C">
          <w:rPr>
            <w:rFonts w:ascii="Calibri" w:hAnsi="Calibri"/>
            <w:noProof/>
            <w:sz w:val="22"/>
            <w:szCs w:val="22"/>
            <w:lang w:val="hr-BA" w:eastAsia="hr-BA"/>
          </w:rPr>
          <w:tab/>
        </w:r>
        <w:r w:rsidR="00C23F04" w:rsidRPr="005D1266">
          <w:rPr>
            <w:rStyle w:val="Hyperlink"/>
            <w:noProof/>
          </w:rPr>
          <w:t>Tablice</w:t>
        </w:r>
        <w:r w:rsidR="00C23F04">
          <w:rPr>
            <w:noProof/>
            <w:webHidden/>
          </w:rPr>
          <w:tab/>
        </w:r>
        <w:r w:rsidR="00C23F04">
          <w:rPr>
            <w:noProof/>
            <w:webHidden/>
          </w:rPr>
          <w:fldChar w:fldCharType="begin"/>
        </w:r>
        <w:r w:rsidR="00C23F04">
          <w:rPr>
            <w:noProof/>
            <w:webHidden/>
          </w:rPr>
          <w:instrText xml:space="preserve"> PAGEREF _Toc294079659 \h </w:instrText>
        </w:r>
        <w:r w:rsidR="00C23F04">
          <w:rPr>
            <w:noProof/>
            <w:webHidden/>
          </w:rPr>
        </w:r>
        <w:r w:rsidR="00C23F04">
          <w:rPr>
            <w:noProof/>
            <w:webHidden/>
          </w:rPr>
          <w:fldChar w:fldCharType="separate"/>
        </w:r>
        <w:r w:rsidR="000E1EA5">
          <w:rPr>
            <w:noProof/>
            <w:webHidden/>
          </w:rPr>
          <w:t>6</w:t>
        </w:r>
        <w:r w:rsidR="00C23F04">
          <w:rPr>
            <w:noProof/>
            <w:webHidden/>
          </w:rPr>
          <w:fldChar w:fldCharType="end"/>
        </w:r>
      </w:hyperlink>
    </w:p>
    <w:p w14:paraId="41D87572" w14:textId="77777777" w:rsidR="00C23F04" w:rsidRPr="00BB0F1C" w:rsidRDefault="007C15CA">
      <w:pPr>
        <w:pStyle w:val="TOC2"/>
        <w:tabs>
          <w:tab w:val="left" w:pos="960"/>
          <w:tab w:val="right" w:leader="dot" w:pos="8778"/>
        </w:tabs>
        <w:rPr>
          <w:rFonts w:ascii="Calibri" w:hAnsi="Calibri"/>
          <w:noProof/>
          <w:sz w:val="22"/>
          <w:szCs w:val="22"/>
          <w:lang w:val="hr-BA" w:eastAsia="hr-BA"/>
        </w:rPr>
      </w:pPr>
      <w:hyperlink w:anchor="_Toc294079660" w:history="1">
        <w:r w:rsidR="00C23F04" w:rsidRPr="005D1266">
          <w:rPr>
            <w:rStyle w:val="Hyperlink"/>
            <w:noProof/>
          </w:rPr>
          <w:t>2.5.</w:t>
        </w:r>
        <w:r w:rsidR="00C23F04" w:rsidRPr="00BB0F1C">
          <w:rPr>
            <w:rFonts w:ascii="Calibri" w:hAnsi="Calibri"/>
            <w:noProof/>
            <w:sz w:val="22"/>
            <w:szCs w:val="22"/>
            <w:lang w:val="hr-BA" w:eastAsia="hr-BA"/>
          </w:rPr>
          <w:tab/>
        </w:r>
        <w:r w:rsidR="00C23F04" w:rsidRPr="005D1266">
          <w:rPr>
            <w:rStyle w:val="Hyperlink"/>
            <w:noProof/>
          </w:rPr>
          <w:t>Izrazi ili formule</w:t>
        </w:r>
        <w:r w:rsidR="00C23F04">
          <w:rPr>
            <w:noProof/>
            <w:webHidden/>
          </w:rPr>
          <w:tab/>
        </w:r>
        <w:r w:rsidR="00C23F04">
          <w:rPr>
            <w:noProof/>
            <w:webHidden/>
          </w:rPr>
          <w:fldChar w:fldCharType="begin"/>
        </w:r>
        <w:r w:rsidR="00C23F04">
          <w:rPr>
            <w:noProof/>
            <w:webHidden/>
          </w:rPr>
          <w:instrText xml:space="preserve"> PAGEREF _Toc294079660 \h </w:instrText>
        </w:r>
        <w:r w:rsidR="00C23F04">
          <w:rPr>
            <w:noProof/>
            <w:webHidden/>
          </w:rPr>
        </w:r>
        <w:r w:rsidR="00C23F04">
          <w:rPr>
            <w:noProof/>
            <w:webHidden/>
          </w:rPr>
          <w:fldChar w:fldCharType="separate"/>
        </w:r>
        <w:r w:rsidR="000E1EA5">
          <w:rPr>
            <w:noProof/>
            <w:webHidden/>
          </w:rPr>
          <w:t>6</w:t>
        </w:r>
        <w:r w:rsidR="00C23F04">
          <w:rPr>
            <w:noProof/>
            <w:webHidden/>
          </w:rPr>
          <w:fldChar w:fldCharType="end"/>
        </w:r>
      </w:hyperlink>
    </w:p>
    <w:p w14:paraId="281E69F6" w14:textId="77777777" w:rsidR="00C23F04" w:rsidRPr="00BB0F1C" w:rsidRDefault="007C15CA">
      <w:pPr>
        <w:pStyle w:val="TOC2"/>
        <w:tabs>
          <w:tab w:val="left" w:pos="960"/>
          <w:tab w:val="right" w:leader="dot" w:pos="8778"/>
        </w:tabs>
        <w:rPr>
          <w:rFonts w:ascii="Calibri" w:hAnsi="Calibri"/>
          <w:noProof/>
          <w:sz w:val="22"/>
          <w:szCs w:val="22"/>
          <w:lang w:val="hr-BA" w:eastAsia="hr-BA"/>
        </w:rPr>
      </w:pPr>
      <w:hyperlink w:anchor="_Toc294079661" w:history="1">
        <w:r w:rsidR="00C23F04" w:rsidRPr="005D1266">
          <w:rPr>
            <w:rStyle w:val="Hyperlink"/>
            <w:noProof/>
          </w:rPr>
          <w:t>2.6.</w:t>
        </w:r>
        <w:r w:rsidR="00C23F04" w:rsidRPr="00BB0F1C">
          <w:rPr>
            <w:rFonts w:ascii="Calibri" w:hAnsi="Calibri"/>
            <w:noProof/>
            <w:sz w:val="22"/>
            <w:szCs w:val="22"/>
            <w:lang w:val="hr-BA" w:eastAsia="hr-BA"/>
          </w:rPr>
          <w:tab/>
        </w:r>
        <w:r w:rsidR="00C23F04" w:rsidRPr="005D1266">
          <w:rPr>
            <w:rStyle w:val="Hyperlink"/>
            <w:noProof/>
          </w:rPr>
          <w:t>Kod u radu</w:t>
        </w:r>
        <w:r w:rsidR="00C23F04">
          <w:rPr>
            <w:noProof/>
            <w:webHidden/>
          </w:rPr>
          <w:tab/>
        </w:r>
        <w:r w:rsidR="00C23F04">
          <w:rPr>
            <w:noProof/>
            <w:webHidden/>
          </w:rPr>
          <w:fldChar w:fldCharType="begin"/>
        </w:r>
        <w:r w:rsidR="00C23F04">
          <w:rPr>
            <w:noProof/>
            <w:webHidden/>
          </w:rPr>
          <w:instrText xml:space="preserve"> PAGEREF _Toc294079661 \h </w:instrText>
        </w:r>
        <w:r w:rsidR="00C23F04">
          <w:rPr>
            <w:noProof/>
            <w:webHidden/>
          </w:rPr>
        </w:r>
        <w:r w:rsidR="00C23F04">
          <w:rPr>
            <w:noProof/>
            <w:webHidden/>
          </w:rPr>
          <w:fldChar w:fldCharType="separate"/>
        </w:r>
        <w:r w:rsidR="000E1EA5">
          <w:rPr>
            <w:noProof/>
            <w:webHidden/>
          </w:rPr>
          <w:t>7</w:t>
        </w:r>
        <w:r w:rsidR="00C23F04">
          <w:rPr>
            <w:noProof/>
            <w:webHidden/>
          </w:rPr>
          <w:fldChar w:fldCharType="end"/>
        </w:r>
      </w:hyperlink>
    </w:p>
    <w:p w14:paraId="31D3CA26" w14:textId="77777777" w:rsidR="00C23F04" w:rsidRPr="00BB0F1C" w:rsidRDefault="007C15CA" w:rsidP="0063065F">
      <w:pPr>
        <w:pStyle w:val="TOC1"/>
        <w:rPr>
          <w:rFonts w:ascii="Calibri" w:hAnsi="Calibri"/>
          <w:noProof/>
          <w:sz w:val="22"/>
          <w:szCs w:val="22"/>
          <w:lang w:val="hr-BA" w:eastAsia="hr-BA"/>
        </w:rPr>
      </w:pPr>
      <w:hyperlink w:anchor="_Toc294079662" w:history="1">
        <w:r w:rsidR="00C23F04" w:rsidRPr="005D1266">
          <w:rPr>
            <w:rStyle w:val="Hyperlink"/>
            <w:noProof/>
          </w:rPr>
          <w:t>3.</w:t>
        </w:r>
        <w:r w:rsidR="00C23F04" w:rsidRPr="00BB0F1C">
          <w:rPr>
            <w:rFonts w:ascii="Calibri" w:hAnsi="Calibri"/>
            <w:noProof/>
            <w:sz w:val="22"/>
            <w:szCs w:val="22"/>
            <w:lang w:val="hr-BA" w:eastAsia="hr-BA"/>
          </w:rPr>
          <w:tab/>
        </w:r>
        <w:r w:rsidR="00C23F04" w:rsidRPr="005D1266">
          <w:rPr>
            <w:rStyle w:val="Hyperlink"/>
            <w:noProof/>
          </w:rPr>
          <w:t>Pisanje stranih riječi</w:t>
        </w:r>
        <w:r w:rsidR="00C23F04">
          <w:rPr>
            <w:noProof/>
            <w:webHidden/>
          </w:rPr>
          <w:tab/>
        </w:r>
        <w:r w:rsidR="00C23F04">
          <w:rPr>
            <w:noProof/>
            <w:webHidden/>
          </w:rPr>
          <w:fldChar w:fldCharType="begin"/>
        </w:r>
        <w:r w:rsidR="00C23F04">
          <w:rPr>
            <w:noProof/>
            <w:webHidden/>
          </w:rPr>
          <w:instrText xml:space="preserve"> PAGEREF _Toc294079662 \h </w:instrText>
        </w:r>
        <w:r w:rsidR="00C23F04">
          <w:rPr>
            <w:noProof/>
            <w:webHidden/>
          </w:rPr>
        </w:r>
        <w:r w:rsidR="00C23F04">
          <w:rPr>
            <w:noProof/>
            <w:webHidden/>
          </w:rPr>
          <w:fldChar w:fldCharType="separate"/>
        </w:r>
        <w:r w:rsidR="000E1EA5">
          <w:rPr>
            <w:noProof/>
            <w:webHidden/>
          </w:rPr>
          <w:t>8</w:t>
        </w:r>
        <w:r w:rsidR="00C23F04">
          <w:rPr>
            <w:noProof/>
            <w:webHidden/>
          </w:rPr>
          <w:fldChar w:fldCharType="end"/>
        </w:r>
      </w:hyperlink>
    </w:p>
    <w:p w14:paraId="24FEEE18" w14:textId="77777777" w:rsidR="00C23F04" w:rsidRPr="00BB0F1C" w:rsidRDefault="007C15CA" w:rsidP="0063065F">
      <w:pPr>
        <w:pStyle w:val="TOC1"/>
        <w:rPr>
          <w:rFonts w:ascii="Calibri" w:hAnsi="Calibri"/>
          <w:noProof/>
          <w:sz w:val="22"/>
          <w:szCs w:val="22"/>
          <w:lang w:val="hr-BA" w:eastAsia="hr-BA"/>
        </w:rPr>
      </w:pPr>
      <w:hyperlink w:anchor="_Toc294079663" w:history="1">
        <w:r w:rsidR="00C23F04" w:rsidRPr="005D1266">
          <w:rPr>
            <w:rStyle w:val="Hyperlink"/>
            <w:noProof/>
          </w:rPr>
          <w:t>Zaključak</w:t>
        </w:r>
        <w:r w:rsidR="00C23F04">
          <w:rPr>
            <w:noProof/>
            <w:webHidden/>
          </w:rPr>
          <w:tab/>
        </w:r>
        <w:r w:rsidR="00C23F04">
          <w:rPr>
            <w:noProof/>
            <w:webHidden/>
          </w:rPr>
          <w:fldChar w:fldCharType="begin"/>
        </w:r>
        <w:r w:rsidR="00C23F04">
          <w:rPr>
            <w:noProof/>
            <w:webHidden/>
          </w:rPr>
          <w:instrText xml:space="preserve"> PAGEREF _Toc294079663 \h </w:instrText>
        </w:r>
        <w:r w:rsidR="00C23F04">
          <w:rPr>
            <w:noProof/>
            <w:webHidden/>
          </w:rPr>
        </w:r>
        <w:r w:rsidR="00C23F04">
          <w:rPr>
            <w:noProof/>
            <w:webHidden/>
          </w:rPr>
          <w:fldChar w:fldCharType="separate"/>
        </w:r>
        <w:r w:rsidR="000E1EA5">
          <w:rPr>
            <w:noProof/>
            <w:webHidden/>
          </w:rPr>
          <w:t>9</w:t>
        </w:r>
        <w:r w:rsidR="00C23F04">
          <w:rPr>
            <w:noProof/>
            <w:webHidden/>
          </w:rPr>
          <w:fldChar w:fldCharType="end"/>
        </w:r>
      </w:hyperlink>
    </w:p>
    <w:p w14:paraId="6300E3D6" w14:textId="77777777" w:rsidR="00C23F04" w:rsidRPr="00BB0F1C" w:rsidRDefault="007C15CA" w:rsidP="0063065F">
      <w:pPr>
        <w:pStyle w:val="TOC1"/>
        <w:rPr>
          <w:rFonts w:ascii="Calibri" w:hAnsi="Calibri"/>
          <w:noProof/>
          <w:sz w:val="22"/>
          <w:szCs w:val="22"/>
          <w:lang w:val="hr-BA" w:eastAsia="hr-BA"/>
        </w:rPr>
      </w:pPr>
      <w:hyperlink w:anchor="_Toc294079664" w:history="1">
        <w:r w:rsidR="00C23F04" w:rsidRPr="005D1266">
          <w:rPr>
            <w:rStyle w:val="Hyperlink"/>
            <w:noProof/>
          </w:rPr>
          <w:t>Popis kratica</w:t>
        </w:r>
        <w:r w:rsidR="00C23F04">
          <w:rPr>
            <w:noProof/>
            <w:webHidden/>
          </w:rPr>
          <w:tab/>
        </w:r>
        <w:r w:rsidR="00C23F04">
          <w:rPr>
            <w:noProof/>
            <w:webHidden/>
          </w:rPr>
          <w:fldChar w:fldCharType="begin"/>
        </w:r>
        <w:r w:rsidR="00C23F04">
          <w:rPr>
            <w:noProof/>
            <w:webHidden/>
          </w:rPr>
          <w:instrText xml:space="preserve"> PAGEREF _Toc294079664 \h </w:instrText>
        </w:r>
        <w:r w:rsidR="00C23F04">
          <w:rPr>
            <w:noProof/>
            <w:webHidden/>
          </w:rPr>
        </w:r>
        <w:r w:rsidR="00C23F04">
          <w:rPr>
            <w:noProof/>
            <w:webHidden/>
          </w:rPr>
          <w:fldChar w:fldCharType="separate"/>
        </w:r>
        <w:r w:rsidR="000E1EA5">
          <w:rPr>
            <w:noProof/>
            <w:webHidden/>
          </w:rPr>
          <w:t>10</w:t>
        </w:r>
        <w:r w:rsidR="00C23F04">
          <w:rPr>
            <w:noProof/>
            <w:webHidden/>
          </w:rPr>
          <w:fldChar w:fldCharType="end"/>
        </w:r>
      </w:hyperlink>
    </w:p>
    <w:p w14:paraId="34316FC5" w14:textId="77777777" w:rsidR="00C23F04" w:rsidRPr="00BB0F1C" w:rsidRDefault="007C15CA" w:rsidP="0063065F">
      <w:pPr>
        <w:pStyle w:val="TOC1"/>
        <w:rPr>
          <w:rFonts w:ascii="Calibri" w:hAnsi="Calibri"/>
          <w:noProof/>
          <w:sz w:val="22"/>
          <w:szCs w:val="22"/>
          <w:lang w:val="hr-BA" w:eastAsia="hr-BA"/>
        </w:rPr>
      </w:pPr>
      <w:hyperlink w:anchor="_Toc294079665" w:history="1">
        <w:r w:rsidR="00C23F04" w:rsidRPr="005D1266">
          <w:rPr>
            <w:rStyle w:val="Hyperlink"/>
            <w:noProof/>
          </w:rPr>
          <w:t>Popis slika</w:t>
        </w:r>
        <w:r w:rsidR="00C23F04">
          <w:rPr>
            <w:noProof/>
            <w:webHidden/>
          </w:rPr>
          <w:tab/>
        </w:r>
        <w:r w:rsidR="00C23F04">
          <w:rPr>
            <w:noProof/>
            <w:webHidden/>
          </w:rPr>
          <w:fldChar w:fldCharType="begin"/>
        </w:r>
        <w:r w:rsidR="00C23F04">
          <w:rPr>
            <w:noProof/>
            <w:webHidden/>
          </w:rPr>
          <w:instrText xml:space="preserve"> PAGEREF _Toc294079665 \h </w:instrText>
        </w:r>
        <w:r w:rsidR="00C23F04">
          <w:rPr>
            <w:noProof/>
            <w:webHidden/>
          </w:rPr>
        </w:r>
        <w:r w:rsidR="00C23F04">
          <w:rPr>
            <w:noProof/>
            <w:webHidden/>
          </w:rPr>
          <w:fldChar w:fldCharType="separate"/>
        </w:r>
        <w:r w:rsidR="000E1EA5">
          <w:rPr>
            <w:noProof/>
            <w:webHidden/>
          </w:rPr>
          <w:t>11</w:t>
        </w:r>
        <w:r w:rsidR="00C23F04">
          <w:rPr>
            <w:noProof/>
            <w:webHidden/>
          </w:rPr>
          <w:fldChar w:fldCharType="end"/>
        </w:r>
      </w:hyperlink>
    </w:p>
    <w:p w14:paraId="6799A90A" w14:textId="77777777" w:rsidR="00C23F04" w:rsidRPr="00BB0F1C" w:rsidRDefault="007C15CA" w:rsidP="0063065F">
      <w:pPr>
        <w:pStyle w:val="TOC1"/>
        <w:rPr>
          <w:rFonts w:ascii="Calibri" w:hAnsi="Calibri"/>
          <w:noProof/>
          <w:sz w:val="22"/>
          <w:szCs w:val="22"/>
          <w:lang w:val="hr-BA" w:eastAsia="hr-BA"/>
        </w:rPr>
      </w:pPr>
      <w:hyperlink w:anchor="_Toc294079666" w:history="1">
        <w:r w:rsidR="00C23F04" w:rsidRPr="005D1266">
          <w:rPr>
            <w:rStyle w:val="Hyperlink"/>
            <w:noProof/>
          </w:rPr>
          <w:t>Popis tablica</w:t>
        </w:r>
        <w:r w:rsidR="00C23F04">
          <w:rPr>
            <w:noProof/>
            <w:webHidden/>
          </w:rPr>
          <w:tab/>
        </w:r>
        <w:r w:rsidR="00C23F04">
          <w:rPr>
            <w:noProof/>
            <w:webHidden/>
          </w:rPr>
          <w:fldChar w:fldCharType="begin"/>
        </w:r>
        <w:r w:rsidR="00C23F04">
          <w:rPr>
            <w:noProof/>
            <w:webHidden/>
          </w:rPr>
          <w:instrText xml:space="preserve"> PAGEREF _Toc294079666 \h </w:instrText>
        </w:r>
        <w:r w:rsidR="00C23F04">
          <w:rPr>
            <w:noProof/>
            <w:webHidden/>
          </w:rPr>
        </w:r>
        <w:r w:rsidR="00C23F04">
          <w:rPr>
            <w:noProof/>
            <w:webHidden/>
          </w:rPr>
          <w:fldChar w:fldCharType="separate"/>
        </w:r>
        <w:r w:rsidR="000E1EA5">
          <w:rPr>
            <w:noProof/>
            <w:webHidden/>
          </w:rPr>
          <w:t>12</w:t>
        </w:r>
        <w:r w:rsidR="00C23F04">
          <w:rPr>
            <w:noProof/>
            <w:webHidden/>
          </w:rPr>
          <w:fldChar w:fldCharType="end"/>
        </w:r>
      </w:hyperlink>
    </w:p>
    <w:p w14:paraId="0CF6C19F" w14:textId="77777777" w:rsidR="00C23F04" w:rsidRPr="00BB0F1C" w:rsidRDefault="007C15CA" w:rsidP="0063065F">
      <w:pPr>
        <w:pStyle w:val="TOC1"/>
        <w:rPr>
          <w:rFonts w:ascii="Calibri" w:hAnsi="Calibri"/>
          <w:noProof/>
          <w:sz w:val="22"/>
          <w:szCs w:val="22"/>
          <w:lang w:val="hr-BA" w:eastAsia="hr-BA"/>
        </w:rPr>
      </w:pPr>
      <w:hyperlink w:anchor="_Toc294079667" w:history="1">
        <w:r w:rsidR="00C23F04" w:rsidRPr="005D1266">
          <w:rPr>
            <w:rStyle w:val="Hyperlink"/>
            <w:noProof/>
          </w:rPr>
          <w:t>Popis kôdova</w:t>
        </w:r>
        <w:r w:rsidR="00C23F04">
          <w:rPr>
            <w:noProof/>
            <w:webHidden/>
          </w:rPr>
          <w:tab/>
        </w:r>
        <w:r w:rsidR="00C23F04">
          <w:rPr>
            <w:noProof/>
            <w:webHidden/>
          </w:rPr>
          <w:fldChar w:fldCharType="begin"/>
        </w:r>
        <w:r w:rsidR="00C23F04">
          <w:rPr>
            <w:noProof/>
            <w:webHidden/>
          </w:rPr>
          <w:instrText xml:space="preserve"> PAGEREF _Toc294079667 \h </w:instrText>
        </w:r>
        <w:r w:rsidR="00C23F04">
          <w:rPr>
            <w:noProof/>
            <w:webHidden/>
          </w:rPr>
        </w:r>
        <w:r w:rsidR="00C23F04">
          <w:rPr>
            <w:noProof/>
            <w:webHidden/>
          </w:rPr>
          <w:fldChar w:fldCharType="separate"/>
        </w:r>
        <w:r w:rsidR="000E1EA5">
          <w:rPr>
            <w:noProof/>
            <w:webHidden/>
          </w:rPr>
          <w:t>13</w:t>
        </w:r>
        <w:r w:rsidR="00C23F04">
          <w:rPr>
            <w:noProof/>
            <w:webHidden/>
          </w:rPr>
          <w:fldChar w:fldCharType="end"/>
        </w:r>
      </w:hyperlink>
    </w:p>
    <w:p w14:paraId="716EB432" w14:textId="77777777" w:rsidR="00C23F04" w:rsidRPr="00BB0F1C" w:rsidRDefault="007C15CA" w:rsidP="0063065F">
      <w:pPr>
        <w:pStyle w:val="TOC1"/>
        <w:rPr>
          <w:rFonts w:ascii="Calibri" w:hAnsi="Calibri"/>
          <w:noProof/>
          <w:sz w:val="22"/>
          <w:szCs w:val="22"/>
          <w:lang w:val="hr-BA" w:eastAsia="hr-BA"/>
        </w:rPr>
      </w:pPr>
      <w:hyperlink w:anchor="_Toc294079668" w:history="1">
        <w:r w:rsidR="00C23F04" w:rsidRPr="005D1266">
          <w:rPr>
            <w:rStyle w:val="Hyperlink"/>
            <w:noProof/>
          </w:rPr>
          <w:t>Literatura</w:t>
        </w:r>
        <w:r w:rsidR="00C23F04">
          <w:rPr>
            <w:noProof/>
            <w:webHidden/>
          </w:rPr>
          <w:tab/>
        </w:r>
        <w:r w:rsidR="00C23F04">
          <w:rPr>
            <w:noProof/>
            <w:webHidden/>
          </w:rPr>
          <w:fldChar w:fldCharType="begin"/>
        </w:r>
        <w:r w:rsidR="00C23F04">
          <w:rPr>
            <w:noProof/>
            <w:webHidden/>
          </w:rPr>
          <w:instrText xml:space="preserve"> PAGEREF _Toc294079668 \h </w:instrText>
        </w:r>
        <w:r w:rsidR="00C23F04">
          <w:rPr>
            <w:noProof/>
            <w:webHidden/>
          </w:rPr>
        </w:r>
        <w:r w:rsidR="00C23F04">
          <w:rPr>
            <w:noProof/>
            <w:webHidden/>
          </w:rPr>
          <w:fldChar w:fldCharType="separate"/>
        </w:r>
        <w:r w:rsidR="000E1EA5">
          <w:rPr>
            <w:noProof/>
            <w:webHidden/>
          </w:rPr>
          <w:t>14</w:t>
        </w:r>
        <w:r w:rsidR="00C23F04">
          <w:rPr>
            <w:noProof/>
            <w:webHidden/>
          </w:rPr>
          <w:fldChar w:fldCharType="end"/>
        </w:r>
      </w:hyperlink>
    </w:p>
    <w:p w14:paraId="3F03CE49" w14:textId="77777777" w:rsidR="00C23F04" w:rsidRPr="00BB0F1C" w:rsidRDefault="007C15CA" w:rsidP="0063065F">
      <w:pPr>
        <w:pStyle w:val="TOC1"/>
        <w:rPr>
          <w:rFonts w:ascii="Calibri" w:hAnsi="Calibri"/>
          <w:noProof/>
          <w:sz w:val="22"/>
          <w:szCs w:val="22"/>
          <w:lang w:val="hr-BA" w:eastAsia="hr-BA"/>
        </w:rPr>
      </w:pPr>
      <w:hyperlink w:anchor="_Toc294079669" w:history="1">
        <w:r w:rsidR="00C23F04" w:rsidRPr="005D1266">
          <w:rPr>
            <w:rStyle w:val="Hyperlink"/>
            <w:noProof/>
          </w:rPr>
          <w:t>Prilog</w:t>
        </w:r>
        <w:r w:rsidR="00C23F04">
          <w:rPr>
            <w:noProof/>
            <w:webHidden/>
          </w:rPr>
          <w:tab/>
        </w:r>
        <w:r w:rsidR="00C23F04">
          <w:rPr>
            <w:noProof/>
            <w:webHidden/>
          </w:rPr>
          <w:fldChar w:fldCharType="begin"/>
        </w:r>
        <w:r w:rsidR="00C23F04">
          <w:rPr>
            <w:noProof/>
            <w:webHidden/>
          </w:rPr>
          <w:instrText xml:space="preserve"> PAGEREF _Toc294079669 \h </w:instrText>
        </w:r>
        <w:r w:rsidR="00C23F04">
          <w:rPr>
            <w:noProof/>
            <w:webHidden/>
          </w:rPr>
        </w:r>
        <w:r w:rsidR="00C23F04">
          <w:rPr>
            <w:noProof/>
            <w:webHidden/>
          </w:rPr>
          <w:fldChar w:fldCharType="separate"/>
        </w:r>
        <w:r w:rsidR="000E1EA5">
          <w:rPr>
            <w:noProof/>
            <w:webHidden/>
          </w:rPr>
          <w:t>16</w:t>
        </w:r>
        <w:r w:rsidR="00C23F04">
          <w:rPr>
            <w:noProof/>
            <w:webHidden/>
          </w:rPr>
          <w:fldChar w:fldCharType="end"/>
        </w:r>
      </w:hyperlink>
    </w:p>
    <w:p w14:paraId="100DA48F" w14:textId="77777777" w:rsidR="00F90BE2" w:rsidRDefault="003E2212">
      <w:r>
        <w:fldChar w:fldCharType="end"/>
      </w:r>
    </w:p>
    <w:p w14:paraId="766EB3D9" w14:textId="77777777" w:rsidR="00937070" w:rsidRDefault="003E2212">
      <w:pPr>
        <w:sectPr w:rsidR="00937070" w:rsidSect="00B971E4">
          <w:footerReference w:type="first" r:id="rId14"/>
          <w:pgSz w:w="11907" w:h="16840" w:code="9"/>
          <w:pgMar w:top="1418" w:right="1418" w:bottom="1418" w:left="1701" w:header="851" w:footer="567" w:gutter="0"/>
          <w:pgNumType w:start="1"/>
          <w:cols w:space="708"/>
          <w:titlePg/>
          <w:docGrid w:linePitch="360"/>
        </w:sectPr>
      </w:pPr>
      <w:r w:rsidRPr="00166E47">
        <w:t xml:space="preserve">Sadržaj se kreira automatski pomoću opcija </w:t>
      </w:r>
      <w:r w:rsidR="003E3E53" w:rsidRPr="003E3E53">
        <w:rPr>
          <w:b/>
        </w:rPr>
        <w:t>Reference/</w:t>
      </w:r>
      <w:r w:rsidR="00447545" w:rsidRPr="003E3E53">
        <w:rPr>
          <w:b/>
          <w:bCs/>
        </w:rPr>
        <w:t>References</w:t>
      </w:r>
      <w:r w:rsidRPr="00166E47">
        <w:t xml:space="preserve"> </w:t>
      </w:r>
      <w:r w:rsidR="00447545">
        <w:t>–</w:t>
      </w:r>
      <w:r w:rsidRPr="00166E47">
        <w:t xml:space="preserve"> </w:t>
      </w:r>
      <w:r w:rsidR="003E3E53" w:rsidRPr="003E3E53">
        <w:rPr>
          <w:b/>
        </w:rPr>
        <w:t>Tablica sadržaja</w:t>
      </w:r>
      <w:r w:rsidR="003E3E53">
        <w:t>/</w:t>
      </w:r>
      <w:r w:rsidR="00447545">
        <w:rPr>
          <w:b/>
          <w:bCs/>
        </w:rPr>
        <w:t>Insert Table of Figures</w:t>
      </w:r>
      <w:r w:rsidRPr="00166E47">
        <w:t xml:space="preserve">. </w:t>
      </w:r>
    </w:p>
    <w:p w14:paraId="0FF68AFD" w14:textId="77777777" w:rsidR="003E2212" w:rsidRDefault="003E2212" w:rsidP="00937070">
      <w:pPr>
        <w:pStyle w:val="Heading1"/>
      </w:pPr>
      <w:bookmarkStart w:id="0" w:name="_Toc294079653"/>
      <w:r>
        <w:lastRenderedPageBreak/>
        <w:t>Uvod</w:t>
      </w:r>
      <w:bookmarkEnd w:id="0"/>
    </w:p>
    <w:p w14:paraId="003EC8D5" w14:textId="77777777" w:rsidR="003B641F" w:rsidRDefault="003B641F">
      <w:r>
        <w:t xml:space="preserve">Uvod završnog rada je obavezan. Uvod je početni i pristupni dio Završnog rada koji treba čitatelja uvesti u područje tematike Završnog rada, upoznati ga s problemom i predmetom završnog rada, svrhom i ciljem te strukturom Završnog rada. U uvodu treba naznačiti izvore podataka i načine njihovog prikupljanja i obrade. </w:t>
      </w:r>
    </w:p>
    <w:p w14:paraId="03AB3A58" w14:textId="77777777" w:rsidR="003E2212" w:rsidRDefault="003E2212">
      <w:r>
        <w:t>Ne p</w:t>
      </w:r>
      <w:r w:rsidR="004F666A">
        <w:t>retjerujte s uvodom. Dovoljna je jedna stranica (to je maksimum)</w:t>
      </w:r>
      <w:r>
        <w:t>.</w:t>
      </w:r>
      <w:r w:rsidR="003B641F">
        <w:t xml:space="preserve"> Prva stranica Uvoda je ujedno i prva stranica rada s kojim započinje numeriranje. U uvodu se ne iznose zaključci. </w:t>
      </w:r>
    </w:p>
    <w:p w14:paraId="5AEA06D4" w14:textId="77777777" w:rsidR="003E2212" w:rsidRDefault="003E2212">
      <w:pPr>
        <w:pStyle w:val="Heading1"/>
      </w:pPr>
      <w:bookmarkStart w:id="1" w:name="_Ref55966415"/>
      <w:bookmarkStart w:id="2" w:name="_Toc294079654"/>
      <w:r>
        <w:lastRenderedPageBreak/>
        <w:t>Naslov prvog poglavlja</w:t>
      </w:r>
      <w:bookmarkEnd w:id="1"/>
      <w:bookmarkEnd w:id="2"/>
    </w:p>
    <w:p w14:paraId="5F14D874" w14:textId="77777777" w:rsidR="00EF5ED0" w:rsidRDefault="00EF5ED0" w:rsidP="00EF5ED0">
      <w:r w:rsidRPr="00EF5ED0">
        <w:t>U obradi zadatka primjereno je da se cjelokupna problematika Završnog rada sustavno rasporedi, razradi i prezentira u više međusobno povezanih cjelina (poglavlj</w:t>
      </w:r>
      <w:r>
        <w:t xml:space="preserve">a i podpoglavlja). </w:t>
      </w:r>
      <w:r w:rsidR="00195C88">
        <w:t>To mogu biti;</w:t>
      </w:r>
    </w:p>
    <w:p w14:paraId="3DC0C13E" w14:textId="77777777" w:rsidR="00195C88" w:rsidRDefault="00EF5ED0" w:rsidP="00195C88">
      <w:pPr>
        <w:numPr>
          <w:ilvl w:val="0"/>
          <w:numId w:val="15"/>
        </w:numPr>
      </w:pPr>
      <w:r w:rsidRPr="00EF5ED0">
        <w:rPr>
          <w:color w:val="000000"/>
          <w:lang w:eastAsia="hr-HR"/>
        </w:rPr>
        <w:t>Poglavlje u kojem se analizira problem i daju osnovne, poznate zakonitosti vezane uz njegovo rješavanje.</w:t>
      </w:r>
      <w:r>
        <w:t xml:space="preserve"> </w:t>
      </w:r>
    </w:p>
    <w:p w14:paraId="26C23EF7" w14:textId="77777777" w:rsidR="00195C88" w:rsidRDefault="00EF5ED0" w:rsidP="00195C88">
      <w:pPr>
        <w:numPr>
          <w:ilvl w:val="0"/>
          <w:numId w:val="15"/>
        </w:numPr>
      </w:pPr>
      <w:r w:rsidRPr="00EF5ED0">
        <w:rPr>
          <w:color w:val="000000"/>
          <w:lang w:eastAsia="hr-HR"/>
        </w:rPr>
        <w:t>Poglavlja u kojima se rješavaju pojedine točke rada prema definiranom zadatku uključujući potrebne specifikacije, proračune i crteže.</w:t>
      </w:r>
      <w:r>
        <w:t xml:space="preserve"> </w:t>
      </w:r>
    </w:p>
    <w:p w14:paraId="04F66299" w14:textId="77777777" w:rsidR="00195C88" w:rsidRPr="00195C88" w:rsidRDefault="00EF5ED0" w:rsidP="00195C88">
      <w:pPr>
        <w:numPr>
          <w:ilvl w:val="0"/>
          <w:numId w:val="15"/>
        </w:numPr>
      </w:pPr>
      <w:r w:rsidRPr="00EF5ED0">
        <w:rPr>
          <w:color w:val="000000"/>
          <w:lang w:eastAsia="hr-HR"/>
        </w:rPr>
        <w:t>Opis rezultata provedenih mjerenja i testiranja s pripadajućim grafičkim prikazima i</w:t>
      </w:r>
      <w:r>
        <w:t xml:space="preserve"> </w:t>
      </w:r>
      <w:r w:rsidRPr="00EF5ED0">
        <w:rPr>
          <w:color w:val="000000"/>
          <w:lang w:eastAsia="hr-HR"/>
        </w:rPr>
        <w:t>ispisima.</w:t>
      </w:r>
      <w:r>
        <w:rPr>
          <w:color w:val="000000"/>
          <w:lang w:eastAsia="hr-HR"/>
        </w:rPr>
        <w:t xml:space="preserve"> </w:t>
      </w:r>
    </w:p>
    <w:p w14:paraId="7B314B64" w14:textId="77777777" w:rsidR="00EF5ED0" w:rsidRPr="00EF5ED0" w:rsidRDefault="00EF5ED0" w:rsidP="00195C88">
      <w:pPr>
        <w:numPr>
          <w:ilvl w:val="0"/>
          <w:numId w:val="15"/>
        </w:numPr>
      </w:pPr>
      <w:r w:rsidRPr="00EF5ED0">
        <w:rPr>
          <w:color w:val="000000"/>
          <w:lang w:eastAsia="hr-HR"/>
        </w:rPr>
        <w:t>Poglavlje u kojem se razmatraju dobiveni rezultati, vrši vrednovanje vlastitog rješenja problema, razmatra ostale probleme koji su se javili prilikom rješavanja zadatka te na osnovu vlastitog iskustva razmatraju moguća poboljšanja.</w:t>
      </w:r>
    </w:p>
    <w:p w14:paraId="2D2623EE" w14:textId="77777777" w:rsidR="003E2212" w:rsidRDefault="003E2212">
      <w:r>
        <w:t>U ovom poglavlju počnite opisivati Vaš rad.</w:t>
      </w:r>
    </w:p>
    <w:p w14:paraId="2B3D2AD1" w14:textId="77777777" w:rsidR="003E2212" w:rsidRPr="009B1B5E" w:rsidRDefault="003E2212">
      <w:pPr>
        <w:pStyle w:val="Heading2"/>
      </w:pPr>
      <w:bookmarkStart w:id="3" w:name="_Toc294079655"/>
      <w:r w:rsidRPr="009B1B5E">
        <w:t>Stilovi za tekst, naslove i podnaslove</w:t>
      </w:r>
      <w:bookmarkEnd w:id="3"/>
    </w:p>
    <w:p w14:paraId="64A06718" w14:textId="77777777" w:rsidR="003E2212" w:rsidRDefault="003E2212">
      <w:r>
        <w:t>Za pisanje teksta i naslova na raspolaganju Vam stoje sljedeći stilovi:</w:t>
      </w:r>
    </w:p>
    <w:p w14:paraId="789FF562" w14:textId="77777777" w:rsidR="003E2212" w:rsidRDefault="003E2212">
      <w:pPr>
        <w:pStyle w:val="bullet1"/>
        <w:rPr>
          <w:lang w:val="hr-HR"/>
        </w:rPr>
      </w:pPr>
      <w:r>
        <w:rPr>
          <w:lang w:val="hr-HR"/>
        </w:rPr>
        <w:t>Normal</w:t>
      </w:r>
    </w:p>
    <w:p w14:paraId="2B959F7F" w14:textId="77777777" w:rsidR="003E2212" w:rsidRPr="00843DB4" w:rsidRDefault="003E2212" w:rsidP="00EF5ED0">
      <w:pPr>
        <w:pStyle w:val="bullet2"/>
      </w:pPr>
      <w:r w:rsidRPr="00843DB4">
        <w:t>služi za pisanje teksta</w:t>
      </w:r>
    </w:p>
    <w:p w14:paraId="26149E62" w14:textId="77777777" w:rsidR="003E2212" w:rsidRDefault="003E2212">
      <w:pPr>
        <w:pStyle w:val="bullet1"/>
      </w:pPr>
      <w:r>
        <w:t>Heading 1</w:t>
      </w:r>
      <w:r w:rsidR="00CE005D">
        <w:rPr>
          <w:rStyle w:val="FootnoteReference"/>
        </w:rPr>
        <w:footnoteReference w:id="1"/>
      </w:r>
    </w:p>
    <w:p w14:paraId="000CE7E1" w14:textId="77777777" w:rsidR="003E2212" w:rsidRDefault="003E2212" w:rsidP="00EF5ED0">
      <w:pPr>
        <w:pStyle w:val="bullet2"/>
      </w:pPr>
      <w:r>
        <w:t>služi za pisanje naslova poglavlja (npr. 1. Osnovne arhitekture mreža)</w:t>
      </w:r>
    </w:p>
    <w:p w14:paraId="0A2840CA" w14:textId="77777777" w:rsidR="003E2212" w:rsidRDefault="003E2212">
      <w:pPr>
        <w:pStyle w:val="bullet1"/>
        <w:rPr>
          <w:lang w:val="hr-HR"/>
        </w:rPr>
      </w:pPr>
      <w:r>
        <w:rPr>
          <w:lang w:val="hr-HR"/>
        </w:rPr>
        <w:t>Heading 2</w:t>
      </w:r>
    </w:p>
    <w:p w14:paraId="454A32A4" w14:textId="77777777" w:rsidR="003E2212" w:rsidRDefault="003E2212" w:rsidP="00EF5ED0">
      <w:pPr>
        <w:pStyle w:val="bullet2"/>
      </w:pPr>
      <w:r>
        <w:t>služi za pisanje podnaslova prve dubine (npr. 1.1. Multipleksiranje)</w:t>
      </w:r>
    </w:p>
    <w:p w14:paraId="4A8599FC" w14:textId="77777777" w:rsidR="003E2212" w:rsidRDefault="003E2212">
      <w:pPr>
        <w:pStyle w:val="bullet1"/>
        <w:rPr>
          <w:lang w:val="hr-HR"/>
        </w:rPr>
      </w:pPr>
      <w:r>
        <w:rPr>
          <w:lang w:val="hr-HR"/>
        </w:rPr>
        <w:t>Heading 3</w:t>
      </w:r>
    </w:p>
    <w:p w14:paraId="02712919" w14:textId="77777777" w:rsidR="003E2212" w:rsidRDefault="003E2212" w:rsidP="00EF5ED0">
      <w:pPr>
        <w:pStyle w:val="bullet2"/>
      </w:pPr>
      <w:r>
        <w:t>služi za pisanje podnaslova druge dubine (npr. 1.1.1. TDM)</w:t>
      </w:r>
    </w:p>
    <w:p w14:paraId="4A4261AC" w14:textId="77777777" w:rsidR="003E2212" w:rsidRDefault="003E2212">
      <w:pPr>
        <w:pStyle w:val="bullet1"/>
        <w:rPr>
          <w:lang w:val="hr-HR"/>
        </w:rPr>
      </w:pPr>
      <w:r>
        <w:rPr>
          <w:lang w:val="hr-HR"/>
        </w:rPr>
        <w:t>Podnaslov</w:t>
      </w:r>
    </w:p>
    <w:p w14:paraId="6FA9E929" w14:textId="77777777" w:rsidR="003E2212" w:rsidRDefault="003E2212" w:rsidP="00EF5ED0">
      <w:pPr>
        <w:pStyle w:val="bullet2"/>
      </w:pPr>
      <w:r>
        <w:t>služi za pisanje podnaslova treće dubine (npr. Struktura TDM okvira)</w:t>
      </w:r>
    </w:p>
    <w:p w14:paraId="6462CD64" w14:textId="77777777" w:rsidR="003E2212" w:rsidRDefault="003E2212">
      <w:r>
        <w:lastRenderedPageBreak/>
        <w:t>Napomena: nikako nemojte kreirati veću dubinu od treće, npr. 1.1.1.1, jer to, s obzirom na opseg rada, nema smisla.</w:t>
      </w:r>
    </w:p>
    <w:p w14:paraId="3D6E6D24" w14:textId="77777777" w:rsidR="003E2212" w:rsidRDefault="003E2212" w:rsidP="009F7E72">
      <w:pPr>
        <w:pStyle w:val="Heading2"/>
      </w:pPr>
      <w:bookmarkStart w:id="4" w:name="_Toc294079656"/>
      <w:r>
        <w:t>Stilovi za nabrajanje</w:t>
      </w:r>
      <w:bookmarkEnd w:id="4"/>
    </w:p>
    <w:p w14:paraId="505DC290" w14:textId="77777777" w:rsidR="003E2212" w:rsidRDefault="003E2212">
      <w:r>
        <w:t>Prilikom nabrajanja potrebno je koristiti sljedeće stilove</w:t>
      </w:r>
      <w:r w:rsidR="00EF5ED0">
        <w:t>:</w:t>
      </w:r>
    </w:p>
    <w:p w14:paraId="37FDE8E7" w14:textId="77777777" w:rsidR="003E2212" w:rsidRDefault="003E2212" w:rsidP="00D52D8E">
      <w:pPr>
        <w:pStyle w:val="Heading3"/>
      </w:pPr>
      <w:bookmarkStart w:id="5" w:name="_Toc294079657"/>
      <w:r>
        <w:t>Stilovi za nabrajanje s</w:t>
      </w:r>
      <w:r w:rsidR="00EF5ED0">
        <w:t xml:space="preserve"> grafičkim i numeričkim oznakam</w:t>
      </w:r>
      <w:bookmarkEnd w:id="5"/>
      <w:r w:rsidR="00072066">
        <w:t>a</w:t>
      </w:r>
    </w:p>
    <w:p w14:paraId="22DCB08C" w14:textId="77777777" w:rsidR="003E2212" w:rsidRDefault="003E2212">
      <w:r>
        <w:t>Za nabrajanje po jednoj dubini i s točkom na početku autor koristi stil</w:t>
      </w:r>
    </w:p>
    <w:p w14:paraId="076DC168" w14:textId="77777777" w:rsidR="003E2212" w:rsidRDefault="003E2212">
      <w:pPr>
        <w:pStyle w:val="Podnaslov1"/>
        <w:rPr>
          <w:lang w:val="hr-HR"/>
        </w:rPr>
      </w:pPr>
      <w:r>
        <w:rPr>
          <w:lang w:val="hr-HR"/>
        </w:rPr>
        <w:t>bullet1</w:t>
      </w:r>
    </w:p>
    <w:p w14:paraId="18A15E64" w14:textId="77777777" w:rsidR="003E2212" w:rsidRPr="00EF5ED0" w:rsidRDefault="003E2212" w:rsidP="00EF5ED0">
      <w:pPr>
        <w:pStyle w:val="bullet1"/>
      </w:pPr>
      <w:r w:rsidRPr="00EF5ED0">
        <w:t>Stavka 1</w:t>
      </w:r>
    </w:p>
    <w:p w14:paraId="01AEF13B" w14:textId="77777777" w:rsidR="003E2212" w:rsidRPr="00EF5ED0" w:rsidRDefault="003E2212" w:rsidP="00EF5ED0">
      <w:pPr>
        <w:pStyle w:val="bullet1"/>
      </w:pPr>
      <w:r w:rsidRPr="00EF5ED0">
        <w:t>Stavka 2</w:t>
      </w:r>
    </w:p>
    <w:p w14:paraId="2F69222D" w14:textId="77777777" w:rsidR="003E2212" w:rsidRDefault="003E2212">
      <w:r>
        <w:t>Ako autor želi dvije dubine nabrajanja, onda se to izvodi pomoću dva stila:</w:t>
      </w:r>
    </w:p>
    <w:p w14:paraId="6F50E599" w14:textId="77777777" w:rsidR="003E2212" w:rsidRDefault="003E2212">
      <w:pPr>
        <w:pStyle w:val="Podnaslov1"/>
        <w:rPr>
          <w:lang w:val="hr-HR"/>
        </w:rPr>
      </w:pPr>
      <w:r>
        <w:rPr>
          <w:lang w:val="hr-HR"/>
        </w:rPr>
        <w:t>bullet1 i bullet2</w:t>
      </w:r>
    </w:p>
    <w:p w14:paraId="0D8519D8" w14:textId="77777777" w:rsidR="003E2212" w:rsidRDefault="003E2212">
      <w:pPr>
        <w:pStyle w:val="bullet1"/>
        <w:rPr>
          <w:lang w:val="hr-HR"/>
        </w:rPr>
      </w:pPr>
      <w:r>
        <w:rPr>
          <w:lang w:val="hr-HR"/>
        </w:rPr>
        <w:t>Stavka 1</w:t>
      </w:r>
    </w:p>
    <w:p w14:paraId="463D1F4D" w14:textId="77777777" w:rsidR="003E2212" w:rsidRPr="00EF5ED0" w:rsidRDefault="003E2212" w:rsidP="00EF5ED0">
      <w:pPr>
        <w:pStyle w:val="bullet2"/>
      </w:pPr>
      <w:r w:rsidRPr="00EF5ED0">
        <w:t>Stavka 11</w:t>
      </w:r>
    </w:p>
    <w:p w14:paraId="31E6B0C7" w14:textId="77777777" w:rsidR="003E2212" w:rsidRDefault="003E2212">
      <w:pPr>
        <w:pStyle w:val="bullet1"/>
        <w:rPr>
          <w:lang w:val="hr-HR"/>
        </w:rPr>
      </w:pPr>
      <w:r>
        <w:rPr>
          <w:lang w:val="hr-HR"/>
        </w:rPr>
        <w:t>Stavka 2</w:t>
      </w:r>
    </w:p>
    <w:p w14:paraId="7A189A08" w14:textId="77777777" w:rsidR="003E2212" w:rsidRDefault="003E2212">
      <w:r>
        <w:t>Postoje definirani i stilovi za nabrajanje s brojevima ili slovima:</w:t>
      </w:r>
    </w:p>
    <w:p w14:paraId="1CDA19A6" w14:textId="77777777" w:rsidR="003E2212" w:rsidRDefault="003E2212" w:rsidP="009F7E72">
      <w:pPr>
        <w:pStyle w:val="Podnaslov1"/>
        <w:spacing w:after="60"/>
        <w:rPr>
          <w:lang w:val="hr-HR"/>
        </w:rPr>
      </w:pPr>
      <w:r>
        <w:rPr>
          <w:lang w:val="hr-HR"/>
        </w:rPr>
        <w:t>bullet1brojevi</w:t>
      </w:r>
    </w:p>
    <w:p w14:paraId="7616A8C7" w14:textId="77777777" w:rsidR="003E2212" w:rsidRDefault="003E2212" w:rsidP="009F7E72">
      <w:pPr>
        <w:pStyle w:val="bullet1brojevi"/>
        <w:spacing w:before="120" w:after="60"/>
        <w:rPr>
          <w:lang w:val="hr-HR"/>
        </w:rPr>
      </w:pPr>
      <w:r>
        <w:rPr>
          <w:lang w:val="hr-HR"/>
        </w:rPr>
        <w:t>Stavka 1</w:t>
      </w:r>
    </w:p>
    <w:p w14:paraId="5E55D254" w14:textId="77777777" w:rsidR="003E2212" w:rsidRDefault="003E2212" w:rsidP="009F7E72">
      <w:pPr>
        <w:pStyle w:val="bullet1brojevi"/>
        <w:spacing w:before="120" w:after="60"/>
        <w:rPr>
          <w:lang w:val="hr-HR"/>
        </w:rPr>
      </w:pPr>
      <w:r>
        <w:rPr>
          <w:lang w:val="hr-HR"/>
        </w:rPr>
        <w:t>Stavka 2</w:t>
      </w:r>
    </w:p>
    <w:p w14:paraId="1D72BA0F" w14:textId="77777777" w:rsidR="003E2212" w:rsidRDefault="003E2212" w:rsidP="009F7E72">
      <w:pPr>
        <w:pStyle w:val="Podnaslov1"/>
        <w:spacing w:after="60"/>
        <w:rPr>
          <w:lang w:val="hr-HR"/>
        </w:rPr>
      </w:pPr>
      <w:r>
        <w:rPr>
          <w:lang w:val="hr-HR"/>
        </w:rPr>
        <w:t>bullet1slova</w:t>
      </w:r>
    </w:p>
    <w:p w14:paraId="5558873F" w14:textId="77777777" w:rsidR="003E2212" w:rsidRDefault="003E2212" w:rsidP="009F7E72">
      <w:pPr>
        <w:pStyle w:val="bullet1slova"/>
        <w:spacing w:before="120" w:after="60"/>
        <w:rPr>
          <w:lang w:val="hr-HR"/>
        </w:rPr>
      </w:pPr>
      <w:r>
        <w:rPr>
          <w:lang w:val="hr-HR"/>
        </w:rPr>
        <w:t>Stavka 1</w:t>
      </w:r>
    </w:p>
    <w:p w14:paraId="404965C3" w14:textId="77777777" w:rsidR="003E2212" w:rsidRDefault="003E2212" w:rsidP="009F7E72">
      <w:pPr>
        <w:pStyle w:val="bullet1slova"/>
        <w:spacing w:before="120" w:after="60"/>
        <w:rPr>
          <w:lang w:val="hr-HR"/>
        </w:rPr>
      </w:pPr>
      <w:r>
        <w:rPr>
          <w:lang w:val="hr-HR"/>
        </w:rPr>
        <w:t>Stavka 2</w:t>
      </w:r>
    </w:p>
    <w:p w14:paraId="5AD1B691" w14:textId="77777777" w:rsidR="003E2212" w:rsidRDefault="003E2212">
      <w:r>
        <w:t>Ako postoji potreba za korištenjem nabrajanja po brojevima ili slovima u drugoj dubini, autor može koristiti sljedeće stilove:</w:t>
      </w:r>
      <w:r w:rsidR="00EF5ED0">
        <w:t xml:space="preserve"> </w:t>
      </w:r>
      <w:r w:rsidR="00EF5ED0" w:rsidRPr="00EF5ED0">
        <w:rPr>
          <w:b/>
        </w:rPr>
        <w:t>bullet2brojevi i bullet2slova</w:t>
      </w:r>
      <w:r w:rsidR="00EF5ED0">
        <w:t>.</w:t>
      </w:r>
    </w:p>
    <w:p w14:paraId="3A55B284" w14:textId="77777777" w:rsidR="003E2212" w:rsidRDefault="003E2212">
      <w:pPr>
        <w:pStyle w:val="Heading2"/>
      </w:pPr>
      <w:bookmarkStart w:id="6" w:name="_Toc294079658"/>
      <w:r>
        <w:t>Slike</w:t>
      </w:r>
      <w:bookmarkEnd w:id="6"/>
    </w:p>
    <w:p w14:paraId="04AE43A1" w14:textId="77777777" w:rsidR="003E2212" w:rsidRDefault="009368BE">
      <w:r>
        <w:t xml:space="preserve">Student u Završnom radu može koristiti slike, formule i tablice. </w:t>
      </w:r>
      <w:r w:rsidR="003E2212">
        <w:t xml:space="preserve">Nakon što ubacite sliku u tekst, selektirajte ju i odaberite stil </w:t>
      </w:r>
      <w:r w:rsidR="003E2212" w:rsidRPr="009368BE">
        <w:rPr>
          <w:b/>
        </w:rPr>
        <w:t>slika</w:t>
      </w:r>
      <w:r w:rsidR="003E2212">
        <w:t xml:space="preserve">. Nakon što ste ubacili sliku, odaberite je </w:t>
      </w:r>
      <w:r w:rsidR="003E2212">
        <w:lastRenderedPageBreak/>
        <w:t xml:space="preserve">jednostrukim klikom lijevog gumba na mišu i zatim pritisnite desni gumb na mišu i odaberite opciju </w:t>
      </w:r>
      <w:r w:rsidRPr="009368BE">
        <w:rPr>
          <w:b/>
        </w:rPr>
        <w:t>Oblikovanje objekta</w:t>
      </w:r>
      <w:r>
        <w:t xml:space="preserve"> - </w:t>
      </w:r>
      <w:r w:rsidR="003E2212">
        <w:rPr>
          <w:b/>
          <w:bCs/>
        </w:rPr>
        <w:t>Format Object</w:t>
      </w:r>
      <w:r w:rsidR="003E2212">
        <w:t xml:space="preserve">. U opciji </w:t>
      </w:r>
      <w:r w:rsidRPr="009368BE">
        <w:rPr>
          <w:b/>
        </w:rPr>
        <w:t>Izgled -</w:t>
      </w:r>
      <w:r>
        <w:t xml:space="preserve"> </w:t>
      </w:r>
      <w:r w:rsidR="003E2212">
        <w:rPr>
          <w:b/>
          <w:bCs/>
        </w:rPr>
        <w:t>Layout</w:t>
      </w:r>
      <w:r w:rsidR="003E2212">
        <w:t xml:space="preserve"> odaberite </w:t>
      </w:r>
      <w:r w:rsidRPr="009368BE">
        <w:rPr>
          <w:b/>
        </w:rPr>
        <w:t xml:space="preserve">U redku s tekstom -  </w:t>
      </w:r>
      <w:r w:rsidR="003E2212" w:rsidRPr="009368BE">
        <w:rPr>
          <w:b/>
          <w:bCs/>
        </w:rPr>
        <w:t>In line</w:t>
      </w:r>
      <w:r w:rsidR="003E2212">
        <w:rPr>
          <w:b/>
          <w:bCs/>
        </w:rPr>
        <w:t xml:space="preserve"> with text</w:t>
      </w:r>
      <w:r w:rsidR="003E2212">
        <w:t>.</w:t>
      </w:r>
    </w:p>
    <w:p w14:paraId="2C652A84" w14:textId="77777777" w:rsidR="00DE6CB2" w:rsidRDefault="00401B81" w:rsidP="00DE6CB2">
      <w:pPr>
        <w:pStyle w:val="slika"/>
        <w:keepNext/>
      </w:pPr>
      <w:r>
        <w:rPr>
          <w:noProof/>
          <w:lang w:val="hr-HR" w:eastAsia="hr-HR"/>
        </w:rPr>
        <w:drawing>
          <wp:inline distT="0" distB="0" distL="0" distR="0" wp14:anchorId="5C94E2D3" wp14:editId="56CEAAD8">
            <wp:extent cx="27813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300" cy="990600"/>
                    </a:xfrm>
                    <a:prstGeom prst="rect">
                      <a:avLst/>
                    </a:prstGeom>
                    <a:noFill/>
                    <a:ln>
                      <a:noFill/>
                    </a:ln>
                  </pic:spPr>
                </pic:pic>
              </a:graphicData>
            </a:graphic>
          </wp:inline>
        </w:drawing>
      </w:r>
    </w:p>
    <w:p w14:paraId="401CD82E" w14:textId="77777777" w:rsidR="00DE6CB2" w:rsidRDefault="00DE6CB2" w:rsidP="00DE6CB2">
      <w:pPr>
        <w:pStyle w:val="Caption"/>
      </w:pPr>
      <w:bookmarkStart w:id="7" w:name="_Ref294076986"/>
      <w:bookmarkStart w:id="8" w:name="_Ref294076950"/>
      <w:bookmarkStart w:id="9" w:name="_Toc294078697"/>
      <w:r>
        <w:t xml:space="preserve">Slika </w:t>
      </w:r>
      <w:r w:rsidR="007C15CA">
        <w:fldChar w:fldCharType="begin"/>
      </w:r>
      <w:r w:rsidR="007C15CA">
        <w:instrText xml:space="preserve"> STYLEREF 1 \s </w:instrText>
      </w:r>
      <w:r w:rsidR="007C15CA">
        <w:fldChar w:fldCharType="separate"/>
      </w:r>
      <w:r w:rsidR="008E4B15">
        <w:rPr>
          <w:noProof/>
        </w:rPr>
        <w:t>2</w:t>
      </w:r>
      <w:r w:rsidR="007C15CA">
        <w:rPr>
          <w:noProof/>
        </w:rPr>
        <w:fldChar w:fldCharType="end"/>
      </w:r>
      <w:r w:rsidR="004340C1">
        <w:t>.</w:t>
      </w:r>
      <w:r w:rsidR="007C15CA">
        <w:fldChar w:fldCharType="begin"/>
      </w:r>
      <w:r w:rsidR="007C15CA">
        <w:instrText xml:space="preserve"> SEQ Slika \* ARABIC \s 1 </w:instrText>
      </w:r>
      <w:r w:rsidR="007C15CA">
        <w:fldChar w:fldCharType="separate"/>
      </w:r>
      <w:r w:rsidR="008E4B15">
        <w:rPr>
          <w:noProof/>
        </w:rPr>
        <w:t>1</w:t>
      </w:r>
      <w:r w:rsidR="007C15CA">
        <w:rPr>
          <w:noProof/>
        </w:rPr>
        <w:fldChar w:fldCharType="end"/>
      </w:r>
      <w:bookmarkEnd w:id="7"/>
      <w:r>
        <w:t xml:space="preserve"> Povezivanje LAN komutatora i javne mreže</w:t>
      </w:r>
      <w:bookmarkEnd w:id="8"/>
      <w:bookmarkEnd w:id="9"/>
    </w:p>
    <w:p w14:paraId="2D9E2877" w14:textId="77777777" w:rsidR="003E2212" w:rsidRDefault="009368BE">
      <w:r>
        <w:t>Ako ispisujete rad na pisaču koji ne ispisuje u boji predlažemo da u</w:t>
      </w:r>
      <w:r w:rsidR="003E2212">
        <w:t xml:space="preserve"> slikama ne</w:t>
      </w:r>
      <w:r>
        <w:t xml:space="preserve"> koristite</w:t>
      </w:r>
      <w:r w:rsidR="003E2212">
        <w:t xml:space="preserve"> boje, već tonove sivog ako smatrate da je to potrebno. Čak i u grafovima umjesto boja radije kor</w:t>
      </w:r>
      <w:r>
        <w:t>istite različite stilove linija.</w:t>
      </w:r>
    </w:p>
    <w:p w14:paraId="27832936" w14:textId="77777777" w:rsidR="009368BE" w:rsidRDefault="009368BE">
      <w:r>
        <w:t xml:space="preserve">Sve komponente koje se pojavljuju na slikama moraju imati svoju oznaku i vrijednost. Osi i parametri na slikama i grafičkim prikazima moraju biti obilježene fizikalnim veličinama i mjernim jedinicama. </w:t>
      </w:r>
    </w:p>
    <w:p w14:paraId="6DD0B722" w14:textId="77777777" w:rsidR="003E2212" w:rsidRDefault="003E2212">
      <w:r>
        <w:t xml:space="preserve">Za pisanje teksta ispod slike potrebno je selektirati sliku i odabrati opciju </w:t>
      </w:r>
      <w:r w:rsidR="009368BE" w:rsidRPr="009368BE">
        <w:rPr>
          <w:b/>
        </w:rPr>
        <w:t>Reference</w:t>
      </w:r>
      <w:r w:rsidR="009368BE">
        <w:t xml:space="preserve"> - </w:t>
      </w:r>
      <w:r w:rsidR="00447545">
        <w:rPr>
          <w:b/>
          <w:bCs/>
          <w:iCs/>
        </w:rPr>
        <w:t>References</w:t>
      </w:r>
      <w:r>
        <w:rPr>
          <w:i/>
        </w:rPr>
        <w:t xml:space="preserve"> </w:t>
      </w:r>
      <w:r>
        <w:rPr>
          <w:iCs/>
        </w:rPr>
        <w:t>u glavnom izborniku</w:t>
      </w:r>
      <w:r>
        <w:rPr>
          <w:i/>
        </w:rPr>
        <w:t xml:space="preserve"> </w:t>
      </w:r>
      <w:r>
        <w:rPr>
          <w:iCs/>
        </w:rPr>
        <w:t xml:space="preserve">i zatim opciju </w:t>
      </w:r>
      <w:r w:rsidR="009368BE" w:rsidRPr="009368BE">
        <w:rPr>
          <w:b/>
          <w:iCs/>
        </w:rPr>
        <w:t xml:space="preserve">Umetni opis slike - </w:t>
      </w:r>
      <w:r w:rsidR="00447545" w:rsidRPr="009368BE">
        <w:rPr>
          <w:b/>
          <w:iCs/>
        </w:rPr>
        <w:t>Insert</w:t>
      </w:r>
      <w:r w:rsidR="00447545">
        <w:rPr>
          <w:iCs/>
        </w:rPr>
        <w:t xml:space="preserve"> </w:t>
      </w:r>
      <w:r>
        <w:rPr>
          <w:b/>
          <w:bCs/>
          <w:iCs/>
        </w:rPr>
        <w:t>Caption</w:t>
      </w:r>
      <w:r>
        <w:t>.</w:t>
      </w:r>
    </w:p>
    <w:p w14:paraId="7B0E8E3B" w14:textId="77777777" w:rsidR="003E2212" w:rsidRDefault="00401B81">
      <w:pPr>
        <w:pStyle w:val="slika"/>
        <w:keepNext/>
        <w:rPr>
          <w:lang w:val="hr-HR"/>
        </w:rPr>
      </w:pPr>
      <w:r>
        <w:rPr>
          <w:noProof/>
          <w:lang w:val="hr-HR" w:eastAsia="hr-HR"/>
        </w:rPr>
        <w:drawing>
          <wp:inline distT="0" distB="0" distL="0" distR="0" wp14:anchorId="517CF36A" wp14:editId="41930645">
            <wp:extent cx="2962275" cy="2352675"/>
            <wp:effectExtent l="0" t="0" r="9525"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352675"/>
                    </a:xfrm>
                    <a:prstGeom prst="rect">
                      <a:avLst/>
                    </a:prstGeom>
                    <a:noFill/>
                    <a:ln>
                      <a:noFill/>
                    </a:ln>
                  </pic:spPr>
                </pic:pic>
              </a:graphicData>
            </a:graphic>
          </wp:inline>
        </w:drawing>
      </w:r>
    </w:p>
    <w:p w14:paraId="78736970" w14:textId="77777777" w:rsidR="00DE6CB2" w:rsidRDefault="00DE6CB2" w:rsidP="00DE6CB2">
      <w:pPr>
        <w:pStyle w:val="Caption"/>
      </w:pPr>
      <w:bookmarkStart w:id="10" w:name="_Ref294077036"/>
      <w:bookmarkStart w:id="11" w:name="_Toc294078698"/>
      <w:r>
        <w:t xml:space="preserve">Slika </w:t>
      </w:r>
      <w:r w:rsidR="007C15CA">
        <w:fldChar w:fldCharType="begin"/>
      </w:r>
      <w:r w:rsidR="007C15CA">
        <w:instrText xml:space="preserve"> STYLEREF 1 \s </w:instrText>
      </w:r>
      <w:r w:rsidR="007C15CA">
        <w:fldChar w:fldCharType="separate"/>
      </w:r>
      <w:r w:rsidR="008E4B15">
        <w:rPr>
          <w:noProof/>
        </w:rPr>
        <w:t>2</w:t>
      </w:r>
      <w:r w:rsidR="007C15CA">
        <w:rPr>
          <w:noProof/>
        </w:rPr>
        <w:fldChar w:fldCharType="end"/>
      </w:r>
      <w:r w:rsidR="004340C1">
        <w:t>.</w:t>
      </w:r>
      <w:r w:rsidR="007C15CA">
        <w:fldChar w:fldCharType="begin"/>
      </w:r>
      <w:r w:rsidR="007C15CA">
        <w:instrText xml:space="preserve"> SEQ Slika \* ARABIC \s 1 </w:instrText>
      </w:r>
      <w:r w:rsidR="007C15CA">
        <w:fldChar w:fldCharType="separate"/>
      </w:r>
      <w:r w:rsidR="008E4B15">
        <w:rPr>
          <w:noProof/>
        </w:rPr>
        <w:t>2</w:t>
      </w:r>
      <w:r w:rsidR="007C15CA">
        <w:rPr>
          <w:noProof/>
        </w:rPr>
        <w:fldChar w:fldCharType="end"/>
      </w:r>
      <w:bookmarkEnd w:id="10"/>
      <w:r w:rsidRPr="00DE6CB2">
        <w:t xml:space="preserve"> </w:t>
      </w:r>
      <w:r>
        <w:t>Načelo odabiranja Captiona za sliku</w:t>
      </w:r>
      <w:bookmarkEnd w:id="11"/>
      <w:r>
        <w:t xml:space="preserve"> </w:t>
      </w:r>
    </w:p>
    <w:p w14:paraId="7EA0DF33" w14:textId="77777777" w:rsidR="003E2212" w:rsidRDefault="003E2212">
      <w:r>
        <w:t>Naravno, opcija Insert Caption će ubaciti</w:t>
      </w:r>
      <w:r w:rsidR="00DE6CB2">
        <w:t xml:space="preserve"> </w:t>
      </w:r>
      <w:r w:rsidR="00DE6CB2">
        <w:fldChar w:fldCharType="begin"/>
      </w:r>
      <w:r w:rsidR="00DE6CB2">
        <w:instrText xml:space="preserve"> REF _Ref294076950 \h </w:instrText>
      </w:r>
      <w:r w:rsidR="00DE6CB2">
        <w:fldChar w:fldCharType="separate"/>
      </w:r>
      <w:r w:rsidR="008E4B15">
        <w:t xml:space="preserve">Slika </w:t>
      </w:r>
      <w:r w:rsidR="008E4B15">
        <w:rPr>
          <w:noProof/>
        </w:rPr>
        <w:t>2</w:t>
      </w:r>
      <w:r w:rsidR="008E4B15">
        <w:t>.</w:t>
      </w:r>
      <w:r w:rsidR="008E4B15">
        <w:rPr>
          <w:noProof/>
        </w:rPr>
        <w:t>1</w:t>
      </w:r>
      <w:r w:rsidR="008E4B15">
        <w:t xml:space="preserve"> Povezivanje LAN komutatora i javne mreže</w:t>
      </w:r>
      <w:r w:rsidR="00DE6CB2">
        <w:fldChar w:fldCharType="end"/>
      </w:r>
      <w:r w:rsidR="00402338">
        <w:t xml:space="preserve"> </w:t>
      </w:r>
      <w:r w:rsidR="00DE6CB2">
        <w:fldChar w:fldCharType="begin"/>
      </w:r>
      <w:r w:rsidR="00DE6CB2">
        <w:instrText xml:space="preserve"> REF _Ref294076986 \h </w:instrText>
      </w:r>
      <w:r w:rsidR="00DE6CB2">
        <w:fldChar w:fldCharType="separate"/>
      </w:r>
      <w:r w:rsidR="008E4B15">
        <w:t xml:space="preserve">Slika </w:t>
      </w:r>
      <w:r w:rsidR="008E4B15">
        <w:rPr>
          <w:noProof/>
        </w:rPr>
        <w:t>2</w:t>
      </w:r>
      <w:r w:rsidR="008E4B15">
        <w:t>.</w:t>
      </w:r>
      <w:r w:rsidR="008E4B15">
        <w:rPr>
          <w:noProof/>
        </w:rPr>
        <w:t>1</w:t>
      </w:r>
      <w:r w:rsidR="00DE6CB2">
        <w:fldChar w:fldCharType="end"/>
      </w:r>
      <w:r w:rsidR="00DE6CB2">
        <w:t xml:space="preserve">, </w:t>
      </w:r>
      <w:r>
        <w:t>a Vi morate samostalno upisati tekst u nastavku (npr. «Povezivanje LAN komutatora i javne mreže»).</w:t>
      </w:r>
    </w:p>
    <w:p w14:paraId="7C9FAEEB" w14:textId="77777777" w:rsidR="003E2212" w:rsidRDefault="003E2212">
      <w:r>
        <w:rPr>
          <w:b/>
        </w:rPr>
        <w:t>Napomena:</w:t>
      </w:r>
      <w:r>
        <w:t xml:space="preserve"> Opciju </w:t>
      </w:r>
      <w:r w:rsidR="000333D8" w:rsidRPr="000333D8">
        <w:rPr>
          <w:b/>
        </w:rPr>
        <w:t>Numeriranje -</w:t>
      </w:r>
      <w:r w:rsidR="000333D8">
        <w:t xml:space="preserve"> </w:t>
      </w:r>
      <w:r>
        <w:rPr>
          <w:b/>
          <w:bCs/>
          <w:iCs/>
        </w:rPr>
        <w:t xml:space="preserve">Numbering </w:t>
      </w:r>
      <w:r>
        <w:t xml:space="preserve">u izborniku prozoru </w:t>
      </w:r>
      <w:r w:rsidR="000333D8" w:rsidRPr="000333D8">
        <w:rPr>
          <w:b/>
        </w:rPr>
        <w:t xml:space="preserve">Opis - </w:t>
      </w:r>
      <w:r w:rsidRPr="000333D8">
        <w:rPr>
          <w:b/>
          <w:bCs/>
        </w:rPr>
        <w:t>Caption</w:t>
      </w:r>
      <w:r>
        <w:t xml:space="preserve"> treba podesiti kao na slici (</w:t>
      </w:r>
      <w:r w:rsidR="000562E9">
        <w:fldChar w:fldCharType="begin"/>
      </w:r>
      <w:r w:rsidR="000562E9">
        <w:instrText xml:space="preserve"> REF _Ref294077132 \h </w:instrText>
      </w:r>
      <w:r w:rsidR="000562E9">
        <w:fldChar w:fldCharType="separate"/>
      </w:r>
      <w:r w:rsidR="008E4B15">
        <w:t xml:space="preserve">Slika </w:t>
      </w:r>
      <w:r w:rsidR="008E4B15">
        <w:rPr>
          <w:noProof/>
        </w:rPr>
        <w:t>2</w:t>
      </w:r>
      <w:r w:rsidR="008E4B15">
        <w:t>.</w:t>
      </w:r>
      <w:r w:rsidR="008E4B15">
        <w:rPr>
          <w:noProof/>
        </w:rPr>
        <w:t>3</w:t>
      </w:r>
      <w:r w:rsidR="000562E9">
        <w:fldChar w:fldCharType="end"/>
      </w:r>
      <w:r>
        <w:t>).</w:t>
      </w:r>
    </w:p>
    <w:p w14:paraId="15067645" w14:textId="77777777" w:rsidR="003E2212" w:rsidRDefault="00401B81">
      <w:pPr>
        <w:pStyle w:val="slika"/>
        <w:rPr>
          <w:lang w:val="hr-HR"/>
        </w:rPr>
      </w:pPr>
      <w:r>
        <w:rPr>
          <w:noProof/>
          <w:lang w:val="hr-HR" w:eastAsia="hr-HR"/>
        </w:rPr>
        <w:lastRenderedPageBreak/>
        <w:drawing>
          <wp:inline distT="0" distB="0" distL="0" distR="0" wp14:anchorId="406459F6" wp14:editId="64DC047D">
            <wp:extent cx="2876550" cy="21050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2105025"/>
                    </a:xfrm>
                    <a:prstGeom prst="rect">
                      <a:avLst/>
                    </a:prstGeom>
                    <a:noFill/>
                    <a:ln>
                      <a:noFill/>
                    </a:ln>
                  </pic:spPr>
                </pic:pic>
              </a:graphicData>
            </a:graphic>
          </wp:inline>
        </w:drawing>
      </w:r>
    </w:p>
    <w:p w14:paraId="33F3E326" w14:textId="77777777" w:rsidR="00DE6CB2" w:rsidRDefault="00DE6CB2" w:rsidP="00DE6CB2">
      <w:pPr>
        <w:pStyle w:val="Caption"/>
      </w:pPr>
      <w:bookmarkStart w:id="12" w:name="_Ref294077132"/>
      <w:bookmarkStart w:id="13" w:name="_Toc294078699"/>
      <w:r>
        <w:t xml:space="preserve">Slika </w:t>
      </w:r>
      <w:r w:rsidR="007C15CA">
        <w:fldChar w:fldCharType="begin"/>
      </w:r>
      <w:r w:rsidR="007C15CA">
        <w:instrText xml:space="preserve"> STYLEREF 1 \s </w:instrText>
      </w:r>
      <w:r w:rsidR="007C15CA">
        <w:fldChar w:fldCharType="separate"/>
      </w:r>
      <w:r w:rsidR="008E4B15">
        <w:rPr>
          <w:noProof/>
        </w:rPr>
        <w:t>2</w:t>
      </w:r>
      <w:r w:rsidR="007C15CA">
        <w:rPr>
          <w:noProof/>
        </w:rPr>
        <w:fldChar w:fldCharType="end"/>
      </w:r>
      <w:r w:rsidR="004340C1">
        <w:t>.</w:t>
      </w:r>
      <w:r w:rsidR="007C15CA">
        <w:fldChar w:fldCharType="begin"/>
      </w:r>
      <w:r w:rsidR="007C15CA">
        <w:instrText xml:space="preserve"> SEQ Slika </w:instrText>
      </w:r>
      <w:r w:rsidR="007C15CA">
        <w:instrText xml:space="preserve">\* ARABIC \s 1 </w:instrText>
      </w:r>
      <w:r w:rsidR="007C15CA">
        <w:fldChar w:fldCharType="separate"/>
      </w:r>
      <w:r w:rsidR="008E4B15">
        <w:rPr>
          <w:noProof/>
        </w:rPr>
        <w:t>3</w:t>
      </w:r>
      <w:r w:rsidR="007C15CA">
        <w:rPr>
          <w:noProof/>
        </w:rPr>
        <w:fldChar w:fldCharType="end"/>
      </w:r>
      <w:bookmarkEnd w:id="12"/>
      <w:r w:rsidRPr="00DE6CB2">
        <w:t xml:space="preserve"> </w:t>
      </w:r>
      <w:r>
        <w:t>Postavljanje opcije Numbering u prozoru Captioon</w:t>
      </w:r>
      <w:bookmarkEnd w:id="13"/>
    </w:p>
    <w:p w14:paraId="2E5DF77B" w14:textId="77777777" w:rsidR="003E2212" w:rsidRDefault="003E2212">
      <w:r>
        <w:t>Odaberite labelu Sl. i pritisnite OK. Nakon toga napišite tekst koji treba ići ispod slike.</w:t>
      </w:r>
    </w:p>
    <w:p w14:paraId="65EBF8E1" w14:textId="77777777" w:rsidR="003E2212" w:rsidRDefault="000333D8">
      <w:r>
        <w:t xml:space="preserve">Slike ne predstavljaju samo dodatak tekstu, nego su važan dio rada i obavezno se u tekstu treba pozivati na njih, navodeći njihov broj. </w:t>
      </w:r>
      <w:r w:rsidR="003E2212">
        <w:t>Pozivanje na sliku se provodi na slijedeći način. Ako se želimo pozvati na sliku</w:t>
      </w:r>
      <w:r w:rsidR="000562E9">
        <w:t xml:space="preserve"> </w:t>
      </w:r>
      <w:r w:rsidR="003E2212">
        <w:t xml:space="preserve">moramo napisati željeni tekst, npr. «Primjer povezivanja čvora lokalne mreže s čvorom javne mreže prikazan je slikom </w:t>
      </w:r>
    </w:p>
    <w:p w14:paraId="28B7CFB8" w14:textId="77777777" w:rsidR="003E2212" w:rsidRDefault="003E2212">
      <w:r>
        <w:t xml:space="preserve">zatim odaberemo opciju </w:t>
      </w:r>
      <w:r w:rsidR="000333D8" w:rsidRPr="000333D8">
        <w:rPr>
          <w:b/>
        </w:rPr>
        <w:t xml:space="preserve">Reference - </w:t>
      </w:r>
      <w:r w:rsidR="00447545" w:rsidRPr="000333D8">
        <w:rPr>
          <w:b/>
          <w:bCs/>
          <w:iCs/>
        </w:rPr>
        <w:t>References</w:t>
      </w:r>
      <w:r>
        <w:rPr>
          <w:iCs/>
        </w:rPr>
        <w:t xml:space="preserve"> i</w:t>
      </w:r>
      <w:r>
        <w:rPr>
          <w:i/>
        </w:rPr>
        <w:t xml:space="preserve"> </w:t>
      </w:r>
      <w:r w:rsidR="000333D8" w:rsidRPr="000333D8">
        <w:rPr>
          <w:b/>
        </w:rPr>
        <w:t xml:space="preserve">Unakrsna referenca - </w:t>
      </w:r>
      <w:r w:rsidRPr="000333D8">
        <w:rPr>
          <w:b/>
          <w:bCs/>
          <w:iCs/>
        </w:rPr>
        <w:t>Cross-reference</w:t>
      </w:r>
      <w:r>
        <w:t xml:space="preserve">, nakon čega se otvori </w:t>
      </w:r>
      <w:r w:rsidR="000333D8" w:rsidRPr="000333D8">
        <w:rPr>
          <w:iCs/>
        </w:rPr>
        <w:t>prozor</w:t>
      </w:r>
      <w:r>
        <w:t xml:space="preserve"> kao na slici (</w:t>
      </w:r>
      <w:r w:rsidR="000562E9">
        <w:fldChar w:fldCharType="begin"/>
      </w:r>
      <w:r w:rsidR="000562E9">
        <w:instrText xml:space="preserve"> REF _Ref294077257 \h </w:instrText>
      </w:r>
      <w:r w:rsidR="000562E9">
        <w:fldChar w:fldCharType="separate"/>
      </w:r>
      <w:r w:rsidR="008E4B15">
        <w:t xml:space="preserve">Slika </w:t>
      </w:r>
      <w:r w:rsidR="008E4B15">
        <w:rPr>
          <w:noProof/>
        </w:rPr>
        <w:t>2</w:t>
      </w:r>
      <w:r w:rsidR="008E4B15">
        <w:t>.</w:t>
      </w:r>
      <w:r w:rsidR="008E4B15">
        <w:rPr>
          <w:noProof/>
        </w:rPr>
        <w:t>4</w:t>
      </w:r>
      <w:r w:rsidR="000562E9">
        <w:fldChar w:fldCharType="end"/>
      </w:r>
      <w:r>
        <w:t>). Odaberite opcije koje su prikazane na slici i kliknite na gumb</w:t>
      </w:r>
      <w:r w:rsidR="000333D8">
        <w:t xml:space="preserve"> </w:t>
      </w:r>
      <w:r w:rsidR="000333D8" w:rsidRPr="000333D8">
        <w:rPr>
          <w:b/>
        </w:rPr>
        <w:t xml:space="preserve">Umetni - </w:t>
      </w:r>
      <w:r w:rsidRPr="000333D8">
        <w:rPr>
          <w:b/>
        </w:rPr>
        <w:t>Insert.</w:t>
      </w:r>
    </w:p>
    <w:p w14:paraId="2EA8829D" w14:textId="77777777" w:rsidR="003E2212" w:rsidRDefault="00401B81">
      <w:pPr>
        <w:pStyle w:val="slika"/>
        <w:keepNext/>
        <w:rPr>
          <w:lang w:val="hr-HR"/>
        </w:rPr>
      </w:pPr>
      <w:r>
        <w:rPr>
          <w:noProof/>
          <w:lang w:val="hr-HR" w:eastAsia="hr-HR"/>
        </w:rPr>
        <w:drawing>
          <wp:inline distT="0" distB="0" distL="0" distR="0" wp14:anchorId="67A50C3F" wp14:editId="41D3A8C0">
            <wp:extent cx="4105275" cy="325755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3257550"/>
                    </a:xfrm>
                    <a:prstGeom prst="rect">
                      <a:avLst/>
                    </a:prstGeom>
                    <a:noFill/>
                    <a:ln>
                      <a:noFill/>
                    </a:ln>
                  </pic:spPr>
                </pic:pic>
              </a:graphicData>
            </a:graphic>
          </wp:inline>
        </w:drawing>
      </w:r>
    </w:p>
    <w:p w14:paraId="11A7806D" w14:textId="77777777" w:rsidR="00DE6CB2" w:rsidRDefault="00DE6CB2" w:rsidP="00DE6CB2">
      <w:pPr>
        <w:pStyle w:val="Caption"/>
      </w:pPr>
      <w:bookmarkStart w:id="14" w:name="_Ref294077257"/>
      <w:bookmarkStart w:id="15" w:name="_Toc294078700"/>
      <w:r>
        <w:t xml:space="preserve">Slika </w:t>
      </w:r>
      <w:r w:rsidR="007C15CA">
        <w:fldChar w:fldCharType="begin"/>
      </w:r>
      <w:r w:rsidR="007C15CA">
        <w:instrText xml:space="preserve"> STYLEREF 1 \s </w:instrText>
      </w:r>
      <w:r w:rsidR="007C15CA">
        <w:fldChar w:fldCharType="separate"/>
      </w:r>
      <w:r w:rsidR="008E4B15">
        <w:rPr>
          <w:noProof/>
        </w:rPr>
        <w:t>2</w:t>
      </w:r>
      <w:r w:rsidR="007C15CA">
        <w:rPr>
          <w:noProof/>
        </w:rPr>
        <w:fldChar w:fldCharType="end"/>
      </w:r>
      <w:r w:rsidR="004340C1">
        <w:t>.</w:t>
      </w:r>
      <w:r w:rsidR="007C15CA">
        <w:fldChar w:fldCharType="begin"/>
      </w:r>
      <w:r w:rsidR="007C15CA">
        <w:instrText xml:space="preserve"> SEQ Slika \* ARABIC \s 1 </w:instrText>
      </w:r>
      <w:r w:rsidR="007C15CA">
        <w:fldChar w:fldCharType="separate"/>
      </w:r>
      <w:r w:rsidR="008E4B15">
        <w:rPr>
          <w:noProof/>
        </w:rPr>
        <w:t>4</w:t>
      </w:r>
      <w:r w:rsidR="007C15CA">
        <w:rPr>
          <w:noProof/>
        </w:rPr>
        <w:fldChar w:fldCharType="end"/>
      </w:r>
      <w:bookmarkEnd w:id="14"/>
      <w:r w:rsidRPr="00DE6CB2">
        <w:t xml:space="preserve"> </w:t>
      </w:r>
      <w:r>
        <w:t xml:space="preserve">Ubacivanje </w:t>
      </w:r>
      <w:r>
        <w:rPr>
          <w:i/>
          <w:iCs/>
        </w:rPr>
        <w:t>cross-referencea</w:t>
      </w:r>
      <w:r>
        <w:t xml:space="preserve"> u tekstu</w:t>
      </w:r>
      <w:bookmarkEnd w:id="15"/>
    </w:p>
    <w:p w14:paraId="61F6A2B2" w14:textId="77777777" w:rsidR="003E2212" w:rsidRDefault="003E2212">
      <w:r>
        <w:lastRenderedPageBreak/>
        <w:t>Sada će željeni tekst izgledati kao «Primjer povezivanja čvora lokalne mreže s čvorom javne mreže prikazan je slikom (</w:t>
      </w:r>
      <w:r>
        <w:fldChar w:fldCharType="begin"/>
      </w:r>
      <w:r>
        <w:instrText xml:space="preserve"> REF _Ref11811052 \h </w:instrText>
      </w:r>
      <w:r>
        <w:fldChar w:fldCharType="separate"/>
      </w:r>
      <w:r w:rsidR="008E4B15">
        <w:rPr>
          <w:b/>
          <w:bCs/>
        </w:rPr>
        <w:t>Pogreška! Izvor reference nije pronađen.</w:t>
      </w:r>
      <w:r>
        <w:fldChar w:fldCharType="end"/>
      </w:r>
      <w:r>
        <w:t>)».</w:t>
      </w:r>
    </w:p>
    <w:p w14:paraId="4DCC8358" w14:textId="77777777" w:rsidR="003E2212" w:rsidRDefault="003E2212">
      <w:pPr>
        <w:pStyle w:val="Heading2"/>
      </w:pPr>
      <w:bookmarkStart w:id="16" w:name="_Toc294079659"/>
      <w:r>
        <w:t>Tablice</w:t>
      </w:r>
      <w:bookmarkEnd w:id="16"/>
    </w:p>
    <w:p w14:paraId="39D7AA66" w14:textId="77777777" w:rsidR="003E2212" w:rsidRDefault="003E2212">
      <w:r>
        <w:t xml:space="preserve">Sličan način rada je i s tablicama. Na početku novog paragrafa uzmite ponovo stil slika. Umetnite tablicu i popunite stupce u njoj. Označite tablicu i odaberite opciju </w:t>
      </w:r>
      <w:r>
        <w:rPr>
          <w:i/>
        </w:rPr>
        <w:t>Insert Caption</w:t>
      </w:r>
      <w:r>
        <w:t xml:space="preserve">. Kao </w:t>
      </w:r>
      <w:r>
        <w:rPr>
          <w:i/>
        </w:rPr>
        <w:t>label</w:t>
      </w:r>
      <w:r>
        <w:t xml:space="preserve"> odaberite Tablica.</w:t>
      </w:r>
    </w:p>
    <w:p w14:paraId="21B0E652" w14:textId="77777777" w:rsidR="00230001" w:rsidRDefault="00401B81" w:rsidP="00230001">
      <w:pPr>
        <w:pStyle w:val="slika"/>
      </w:pPr>
      <w:r>
        <w:rPr>
          <w:noProof/>
          <w:lang w:val="hr-HR" w:eastAsia="hr-HR"/>
        </w:rPr>
        <w:drawing>
          <wp:inline distT="0" distB="0" distL="0" distR="0" wp14:anchorId="6FFD9BBF" wp14:editId="6F4CF1F5">
            <wp:extent cx="26765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2095500"/>
                    </a:xfrm>
                    <a:prstGeom prst="rect">
                      <a:avLst/>
                    </a:prstGeom>
                    <a:noFill/>
                    <a:ln>
                      <a:noFill/>
                    </a:ln>
                  </pic:spPr>
                </pic:pic>
              </a:graphicData>
            </a:graphic>
          </wp:inline>
        </w:drawing>
      </w:r>
    </w:p>
    <w:p w14:paraId="1A809469" w14:textId="77777777" w:rsidR="000562E9" w:rsidRDefault="000562E9" w:rsidP="000562E9">
      <w:pPr>
        <w:pStyle w:val="Caption"/>
      </w:pPr>
      <w:bookmarkStart w:id="17" w:name="_Toc294078701"/>
      <w:r>
        <w:t xml:space="preserve">Slika </w:t>
      </w:r>
      <w:r w:rsidR="007C15CA">
        <w:fldChar w:fldCharType="begin"/>
      </w:r>
      <w:r w:rsidR="007C15CA">
        <w:instrText xml:space="preserve"> STYLEREF 1 \s </w:instrText>
      </w:r>
      <w:r w:rsidR="007C15CA">
        <w:fldChar w:fldCharType="separate"/>
      </w:r>
      <w:r w:rsidR="008E4B15">
        <w:rPr>
          <w:noProof/>
        </w:rPr>
        <w:t>2</w:t>
      </w:r>
      <w:r w:rsidR="007C15CA">
        <w:rPr>
          <w:noProof/>
        </w:rPr>
        <w:fldChar w:fldCharType="end"/>
      </w:r>
      <w:r w:rsidR="004340C1">
        <w:t>.</w:t>
      </w:r>
      <w:r w:rsidR="007C15CA">
        <w:fldChar w:fldCharType="begin"/>
      </w:r>
      <w:r w:rsidR="007C15CA">
        <w:instrText xml:space="preserve"> SEQ Slika \* ARABIC \s 1 </w:instrText>
      </w:r>
      <w:r w:rsidR="007C15CA">
        <w:fldChar w:fldCharType="separate"/>
      </w:r>
      <w:r w:rsidR="008E4B15">
        <w:rPr>
          <w:noProof/>
        </w:rPr>
        <w:t>5</w:t>
      </w:r>
      <w:r w:rsidR="007C15CA">
        <w:rPr>
          <w:noProof/>
        </w:rPr>
        <w:fldChar w:fldCharType="end"/>
      </w:r>
      <w:r w:rsidRPr="000562E9">
        <w:t xml:space="preserve"> </w:t>
      </w:r>
      <w:r>
        <w:t xml:space="preserve">Načelo kreiranja </w:t>
      </w:r>
      <w:r>
        <w:rPr>
          <w:i/>
          <w:iCs/>
        </w:rPr>
        <w:t>captiona</w:t>
      </w:r>
      <w:r>
        <w:t xml:space="preserve"> za tablicu</w:t>
      </w:r>
      <w:bookmarkEnd w:id="17"/>
    </w:p>
    <w:p w14:paraId="51CA3199" w14:textId="77777777" w:rsidR="003E2212" w:rsidRDefault="003E2212">
      <w:r>
        <w:t>Nakon toga se na željenom mjestu pojavljuje tablica.</w:t>
      </w:r>
    </w:p>
    <w:p w14:paraId="54DD8FED" w14:textId="77777777" w:rsidR="000562E9" w:rsidRDefault="000562E9" w:rsidP="000562E9">
      <w:pPr>
        <w:pStyle w:val="Caption"/>
      </w:pPr>
      <w:bookmarkStart w:id="18" w:name="_Toc294078982"/>
      <w:r>
        <w:t xml:space="preserve">Tablica </w:t>
      </w:r>
      <w:r w:rsidR="007C15CA">
        <w:fldChar w:fldCharType="begin"/>
      </w:r>
      <w:r w:rsidR="007C15CA">
        <w:instrText xml:space="preserve"> STYLEREF 1 \s </w:instrText>
      </w:r>
      <w:r w:rsidR="007C15CA">
        <w:fldChar w:fldCharType="separate"/>
      </w:r>
      <w:r w:rsidR="008E4B15">
        <w:rPr>
          <w:noProof/>
        </w:rPr>
        <w:t>2</w:t>
      </w:r>
      <w:r w:rsidR="007C15CA">
        <w:rPr>
          <w:noProof/>
        </w:rPr>
        <w:fldChar w:fldCharType="end"/>
      </w:r>
      <w:r>
        <w:t>.</w:t>
      </w:r>
      <w:r w:rsidR="007C15CA">
        <w:fldChar w:fldCharType="begin"/>
      </w:r>
      <w:r w:rsidR="007C15CA">
        <w:instrText xml:space="preserve"> SEQ Tablica \* ARABIC \s 1 </w:instrText>
      </w:r>
      <w:r w:rsidR="007C15CA">
        <w:fldChar w:fldCharType="separate"/>
      </w:r>
      <w:r w:rsidR="008E4B15">
        <w:rPr>
          <w:noProof/>
        </w:rPr>
        <w:t>1</w:t>
      </w:r>
      <w:r w:rsidR="007C15CA">
        <w:rPr>
          <w:noProof/>
        </w:rPr>
        <w:fldChar w:fldCharType="end"/>
      </w:r>
      <w:r w:rsidRPr="000562E9">
        <w:t xml:space="preserve"> </w:t>
      </w:r>
      <w:r>
        <w:t>Parametri prijenosnog linka</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460"/>
        <w:gridCol w:w="1461"/>
        <w:gridCol w:w="1461"/>
        <w:gridCol w:w="1461"/>
      </w:tblGrid>
      <w:tr w:rsidR="003E2212" w14:paraId="514D3D86" w14:textId="77777777">
        <w:trPr>
          <w:jc w:val="center"/>
        </w:trPr>
        <w:tc>
          <w:tcPr>
            <w:tcW w:w="1460" w:type="dxa"/>
          </w:tcPr>
          <w:p w14:paraId="52E74CAA" w14:textId="77777777" w:rsidR="003E2212" w:rsidRDefault="003E2212">
            <w:pPr>
              <w:pStyle w:val="slika"/>
            </w:pPr>
            <w:proofErr w:type="spellStart"/>
            <w:r>
              <w:t>prijenosna</w:t>
            </w:r>
            <w:proofErr w:type="spellEnd"/>
            <w:r>
              <w:t xml:space="preserve"> </w:t>
            </w:r>
            <w:proofErr w:type="spellStart"/>
            <w:r>
              <w:t>brzina</w:t>
            </w:r>
            <w:proofErr w:type="spellEnd"/>
          </w:p>
        </w:tc>
        <w:tc>
          <w:tcPr>
            <w:tcW w:w="1460" w:type="dxa"/>
          </w:tcPr>
          <w:p w14:paraId="0E75003C" w14:textId="77777777" w:rsidR="003E2212" w:rsidRDefault="003E2212">
            <w:pPr>
              <w:pStyle w:val="slika"/>
            </w:pPr>
            <w:proofErr w:type="spellStart"/>
            <w:r>
              <w:t>širina</w:t>
            </w:r>
            <w:proofErr w:type="spellEnd"/>
            <w:r>
              <w:t xml:space="preserve"> </w:t>
            </w:r>
            <w:proofErr w:type="spellStart"/>
            <w:r>
              <w:t>prijenosnog</w:t>
            </w:r>
            <w:proofErr w:type="spellEnd"/>
            <w:r>
              <w:t xml:space="preserve"> </w:t>
            </w:r>
            <w:proofErr w:type="spellStart"/>
            <w:r>
              <w:t>pojasa</w:t>
            </w:r>
            <w:proofErr w:type="spellEnd"/>
          </w:p>
        </w:tc>
        <w:tc>
          <w:tcPr>
            <w:tcW w:w="1461" w:type="dxa"/>
          </w:tcPr>
          <w:p w14:paraId="3996B58B" w14:textId="77777777" w:rsidR="003E2212" w:rsidRDefault="003E2212">
            <w:pPr>
              <w:pStyle w:val="slika"/>
            </w:pPr>
          </w:p>
        </w:tc>
        <w:tc>
          <w:tcPr>
            <w:tcW w:w="1461" w:type="dxa"/>
          </w:tcPr>
          <w:p w14:paraId="65BF74BA" w14:textId="77777777" w:rsidR="003E2212" w:rsidRDefault="003E2212">
            <w:pPr>
              <w:pStyle w:val="slika"/>
            </w:pPr>
          </w:p>
        </w:tc>
        <w:tc>
          <w:tcPr>
            <w:tcW w:w="1461" w:type="dxa"/>
          </w:tcPr>
          <w:p w14:paraId="7CEDFE99" w14:textId="77777777" w:rsidR="003E2212" w:rsidRDefault="003E2212">
            <w:pPr>
              <w:pStyle w:val="slika"/>
            </w:pPr>
          </w:p>
        </w:tc>
      </w:tr>
      <w:tr w:rsidR="003E2212" w14:paraId="32D2FD9A" w14:textId="77777777">
        <w:trPr>
          <w:jc w:val="center"/>
        </w:trPr>
        <w:tc>
          <w:tcPr>
            <w:tcW w:w="1460" w:type="dxa"/>
          </w:tcPr>
          <w:p w14:paraId="1B3E26F5" w14:textId="77777777" w:rsidR="003E2212" w:rsidRDefault="003E2212">
            <w:pPr>
              <w:pStyle w:val="slika"/>
            </w:pPr>
          </w:p>
        </w:tc>
        <w:tc>
          <w:tcPr>
            <w:tcW w:w="1460" w:type="dxa"/>
          </w:tcPr>
          <w:p w14:paraId="3A694059" w14:textId="77777777" w:rsidR="003E2212" w:rsidRDefault="003E2212">
            <w:pPr>
              <w:pStyle w:val="slika"/>
            </w:pPr>
          </w:p>
        </w:tc>
        <w:tc>
          <w:tcPr>
            <w:tcW w:w="1461" w:type="dxa"/>
          </w:tcPr>
          <w:p w14:paraId="72D66AC6" w14:textId="77777777" w:rsidR="003E2212" w:rsidRDefault="003E2212">
            <w:pPr>
              <w:pStyle w:val="slika"/>
            </w:pPr>
          </w:p>
        </w:tc>
        <w:tc>
          <w:tcPr>
            <w:tcW w:w="1461" w:type="dxa"/>
          </w:tcPr>
          <w:p w14:paraId="26CB22F8" w14:textId="77777777" w:rsidR="003E2212" w:rsidRDefault="003E2212">
            <w:pPr>
              <w:pStyle w:val="slika"/>
            </w:pPr>
          </w:p>
        </w:tc>
        <w:tc>
          <w:tcPr>
            <w:tcW w:w="1461" w:type="dxa"/>
          </w:tcPr>
          <w:p w14:paraId="5A095371" w14:textId="77777777" w:rsidR="003E2212" w:rsidRDefault="003E2212">
            <w:pPr>
              <w:pStyle w:val="slika"/>
            </w:pPr>
          </w:p>
        </w:tc>
      </w:tr>
    </w:tbl>
    <w:p w14:paraId="6357D7D5" w14:textId="77777777" w:rsidR="003E2212" w:rsidRDefault="003E2212">
      <w:r>
        <w:t>Tablicu svakako centrirajte, tj. postavite na sredinu stranice. Načelo referenciranja na tablicu je isto kao i kod slika.</w:t>
      </w:r>
    </w:p>
    <w:p w14:paraId="3BFFECE2" w14:textId="77777777" w:rsidR="003E2212" w:rsidRDefault="003E2212">
      <w:pPr>
        <w:pStyle w:val="Heading2"/>
      </w:pPr>
      <w:bookmarkStart w:id="19" w:name="_Toc294079660"/>
      <w:r>
        <w:t>Izrazi</w:t>
      </w:r>
      <w:r w:rsidR="000333D8">
        <w:t xml:space="preserve"> ili formule</w:t>
      </w:r>
      <w:bookmarkEnd w:id="19"/>
    </w:p>
    <w:p w14:paraId="642F6028" w14:textId="77777777" w:rsidR="003E2212" w:rsidRDefault="00370525">
      <w:r>
        <w:t>Izrazi se obilježavaju brojevima u zagradi, uz desni rub stranice, a u tekstu se poziva na broj izraza.</w:t>
      </w:r>
    </w:p>
    <w:tbl>
      <w:tblPr>
        <w:tblW w:w="0" w:type="auto"/>
        <w:tblLook w:val="04A0" w:firstRow="1" w:lastRow="0" w:firstColumn="1" w:lastColumn="0" w:noHBand="0" w:noVBand="1"/>
      </w:tblPr>
      <w:tblGrid>
        <w:gridCol w:w="8120"/>
        <w:gridCol w:w="668"/>
      </w:tblGrid>
      <w:tr w:rsidR="00370525" w14:paraId="529F11C7" w14:textId="77777777" w:rsidTr="00511661">
        <w:tc>
          <w:tcPr>
            <w:tcW w:w="8330" w:type="dxa"/>
            <w:vAlign w:val="center"/>
          </w:tcPr>
          <w:p w14:paraId="0888D85E" w14:textId="77777777" w:rsidR="00370525" w:rsidRPr="00511661" w:rsidRDefault="00370525" w:rsidP="00370525">
            <w:pPr>
              <w:pStyle w:val="formula"/>
              <w:rPr>
                <w:lang w:val="hr-HR"/>
              </w:rPr>
            </w:pPr>
            <w:r w:rsidRPr="00511661">
              <w:rPr>
                <w:position w:val="-12"/>
                <w:lang w:val="hr-HR"/>
              </w:rPr>
              <w:object w:dxaOrig="2140" w:dyaOrig="400" w14:anchorId="75EB4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1pt" o:ole="">
                  <v:imagedata r:id="rId20" o:title=""/>
                </v:shape>
                <o:OLEObject Type="Embed" ProgID="Equation.DSMT4" ShapeID="_x0000_i1025" DrawAspect="Content" ObjectID="_1716993696" r:id="rId21"/>
              </w:object>
            </w:r>
          </w:p>
        </w:tc>
        <w:tc>
          <w:tcPr>
            <w:tcW w:w="674" w:type="dxa"/>
            <w:vAlign w:val="center"/>
          </w:tcPr>
          <w:p w14:paraId="04E14EF7" w14:textId="77777777" w:rsidR="00370525" w:rsidRPr="00511661" w:rsidRDefault="00370525" w:rsidP="00511661">
            <w:pPr>
              <w:pStyle w:val="formula"/>
              <w:jc w:val="right"/>
              <w:rPr>
                <w:lang w:val="hr-HR"/>
              </w:rPr>
            </w:pPr>
            <w:r w:rsidRPr="00511661">
              <w:rPr>
                <w:lang w:val="hr-HR"/>
              </w:rPr>
              <w:t>(1)</w:t>
            </w:r>
          </w:p>
        </w:tc>
      </w:tr>
    </w:tbl>
    <w:p w14:paraId="3B79D40A" w14:textId="77777777" w:rsidR="003E2212" w:rsidRDefault="003E2212">
      <w:r>
        <w:lastRenderedPageBreak/>
        <w:t>Osnovni stil pisanja je Times New Roman 12 pt.</w:t>
      </w:r>
    </w:p>
    <w:p w14:paraId="4BC847D1" w14:textId="77777777" w:rsidR="00C6081F" w:rsidRDefault="00C23F04" w:rsidP="00C6081F">
      <w:pPr>
        <w:pStyle w:val="Heading2"/>
      </w:pPr>
      <w:bookmarkStart w:id="20" w:name="_Toc294079661"/>
      <w:r>
        <w:t>Kô</w:t>
      </w:r>
      <w:r w:rsidR="00C6081F" w:rsidRPr="00C6081F">
        <w:t>d u radu</w:t>
      </w:r>
      <w:bookmarkEnd w:id="20"/>
    </w:p>
    <w:p w14:paraId="5D780201" w14:textId="77777777" w:rsidR="00C6081F" w:rsidRDefault="00C6081F" w:rsidP="00C6081F">
      <w:r>
        <w:t>Pr</w:t>
      </w:r>
      <w:r w:rsidR="000352C9">
        <w:t>ogramski kod može biti označen brojem kao</w:t>
      </w:r>
      <w:r>
        <w:t xml:space="preserve"> tablica i</w:t>
      </w:r>
      <w:r w:rsidR="000352C9">
        <w:t>li</w:t>
      </w:r>
      <w:r>
        <w:t xml:space="preserve"> slika (ako ga ima više)</w:t>
      </w:r>
      <w:r w:rsidR="000352C9">
        <w:t>,</w:t>
      </w:r>
      <w:r>
        <w:t xml:space="preserve"> ili</w:t>
      </w:r>
      <w:r w:rsidR="000352C9">
        <w:t xml:space="preserve"> može biti i bez broja ako se radi o par </w:t>
      </w:r>
      <w:r>
        <w:t xml:space="preserve">redaka koda. </w:t>
      </w:r>
    </w:p>
    <w:p w14:paraId="5FF1BB79" w14:textId="77777777" w:rsidR="00C6081F" w:rsidRDefault="00C6081F" w:rsidP="00C6081F">
      <w:r>
        <w:t>Više redaka koda</w:t>
      </w:r>
      <w:r w:rsidR="000352C9">
        <w:t xml:space="preserve"> (stil </w:t>
      </w:r>
      <w:r w:rsidR="000352C9" w:rsidRPr="000352C9">
        <w:rPr>
          <w:i/>
        </w:rPr>
        <w:t>Kôd</w:t>
      </w:r>
      <w:r w:rsidR="000352C9">
        <w:t>)</w:t>
      </w:r>
      <w:r>
        <w:t>:</w:t>
      </w:r>
    </w:p>
    <w:p w14:paraId="57B20C5D" w14:textId="77777777" w:rsidR="00C6081F" w:rsidRPr="009F4605" w:rsidRDefault="000352C9" w:rsidP="009F4605">
      <w:pPr>
        <w:pStyle w:val="Kd"/>
      </w:pPr>
      <w:r w:rsidRPr="009F4605">
        <w:t>char *trazizad(char *text, char znak</w:t>
      </w:r>
      <w:r w:rsidR="00C6081F" w:rsidRPr="009F4605">
        <w:t xml:space="preserve">) { </w:t>
      </w:r>
    </w:p>
    <w:p w14:paraId="64912BD7" w14:textId="77777777" w:rsidR="00C6081F" w:rsidRPr="009F4605" w:rsidRDefault="00C6081F" w:rsidP="009F4605">
      <w:pPr>
        <w:pStyle w:val="Kd"/>
      </w:pPr>
      <w:r w:rsidRPr="009F4605">
        <w:t xml:space="preserve">  char *t; </w:t>
      </w:r>
    </w:p>
    <w:p w14:paraId="304BD210" w14:textId="77777777" w:rsidR="00C6081F" w:rsidRPr="009F4605" w:rsidRDefault="000352C9" w:rsidP="009F4605">
      <w:pPr>
        <w:pStyle w:val="Kd"/>
      </w:pPr>
      <w:r w:rsidRPr="009F4605">
        <w:t>  if(*text == '\0'</w:t>
      </w:r>
      <w:r w:rsidR="00C6081F" w:rsidRPr="009F4605">
        <w:t xml:space="preserve">) </w:t>
      </w:r>
    </w:p>
    <w:p w14:paraId="67C68C6C" w14:textId="77777777" w:rsidR="00C6081F" w:rsidRPr="009F4605" w:rsidRDefault="00C6081F" w:rsidP="009F4605">
      <w:pPr>
        <w:pStyle w:val="Kd"/>
      </w:pPr>
      <w:r w:rsidRPr="009F4605">
        <w:t xml:space="preserve">return NULL; </w:t>
      </w:r>
    </w:p>
    <w:p w14:paraId="4705F88E" w14:textId="77777777" w:rsidR="00C6081F" w:rsidRPr="009F4605" w:rsidRDefault="00C6081F" w:rsidP="009F4605">
      <w:pPr>
        <w:pStyle w:val="Kd"/>
      </w:pPr>
      <w:r w:rsidRPr="009F4605">
        <w:t xml:space="preserve">  t = trazizad(text+1,znak); </w:t>
      </w:r>
    </w:p>
    <w:p w14:paraId="4B1D39F3" w14:textId="77777777" w:rsidR="00C6081F" w:rsidRPr="009F4605" w:rsidRDefault="000352C9" w:rsidP="009F4605">
      <w:pPr>
        <w:pStyle w:val="Kd"/>
      </w:pPr>
      <w:r w:rsidRPr="009F4605">
        <w:t>  if(t != NULL</w:t>
      </w:r>
      <w:r w:rsidR="00C6081F" w:rsidRPr="009F4605">
        <w:t xml:space="preserve">) </w:t>
      </w:r>
    </w:p>
    <w:p w14:paraId="3B44FB5D" w14:textId="77777777" w:rsidR="00C6081F" w:rsidRPr="009F4605" w:rsidRDefault="00C6081F" w:rsidP="009F4605">
      <w:pPr>
        <w:pStyle w:val="Kd"/>
      </w:pPr>
      <w:r w:rsidRPr="009F4605">
        <w:t xml:space="preserve">return t; </w:t>
      </w:r>
    </w:p>
    <w:p w14:paraId="606C01B0" w14:textId="77777777" w:rsidR="00C6081F" w:rsidRPr="009F4605" w:rsidRDefault="000352C9" w:rsidP="009F4605">
      <w:pPr>
        <w:pStyle w:val="Kd"/>
      </w:pPr>
      <w:r w:rsidRPr="009F4605">
        <w:t>  if(*text == znak</w:t>
      </w:r>
      <w:r w:rsidR="00C6081F" w:rsidRPr="009F4605">
        <w:t xml:space="preserve">) </w:t>
      </w:r>
      <w:r w:rsidR="00C6081F" w:rsidRPr="009F4605">
        <w:tab/>
      </w:r>
    </w:p>
    <w:p w14:paraId="2A89B426" w14:textId="77777777" w:rsidR="00C6081F" w:rsidRPr="009F4605" w:rsidRDefault="00C6081F" w:rsidP="009F4605">
      <w:pPr>
        <w:pStyle w:val="Kd"/>
      </w:pPr>
      <w:r w:rsidRPr="009F4605">
        <w:t xml:space="preserve">return text; </w:t>
      </w:r>
    </w:p>
    <w:p w14:paraId="7FD0EF44" w14:textId="77777777" w:rsidR="00C6081F" w:rsidRPr="009F4605" w:rsidRDefault="00C6081F" w:rsidP="009F4605">
      <w:pPr>
        <w:pStyle w:val="Kd"/>
      </w:pPr>
      <w:r w:rsidRPr="009F4605">
        <w:t xml:space="preserve">  return NULL; </w:t>
      </w:r>
      <w:r w:rsidRPr="009F4605">
        <w:br/>
        <w:t xml:space="preserve">} </w:t>
      </w:r>
    </w:p>
    <w:p w14:paraId="0D77FF43" w14:textId="77777777" w:rsidR="000562E9" w:rsidRDefault="000562E9" w:rsidP="000562E9">
      <w:pPr>
        <w:pStyle w:val="Caption"/>
      </w:pPr>
      <w:bookmarkStart w:id="21" w:name="_Toc294078683"/>
      <w:bookmarkStart w:id="22" w:name="_Toc294079025"/>
      <w:r>
        <w:t xml:space="preserve">Kôd </w:t>
      </w:r>
      <w:r w:rsidR="007C15CA">
        <w:fldChar w:fldCharType="begin"/>
      </w:r>
      <w:r w:rsidR="007C15CA">
        <w:instrText xml:space="preserve"> STYLEREF 1 \s </w:instrText>
      </w:r>
      <w:r w:rsidR="007C15CA">
        <w:fldChar w:fldCharType="separate"/>
      </w:r>
      <w:r w:rsidR="008E4B15">
        <w:rPr>
          <w:noProof/>
        </w:rPr>
        <w:t>2</w:t>
      </w:r>
      <w:r w:rsidR="007C15CA">
        <w:rPr>
          <w:noProof/>
        </w:rPr>
        <w:fldChar w:fldCharType="end"/>
      </w:r>
      <w:r>
        <w:t>.</w:t>
      </w:r>
      <w:r w:rsidR="007C15CA">
        <w:fldChar w:fldCharType="begin"/>
      </w:r>
      <w:r w:rsidR="007C15CA">
        <w:instrText xml:space="preserve"> SEQ Kôd \* ARABIC \s 1 </w:instrText>
      </w:r>
      <w:r w:rsidR="007C15CA">
        <w:fldChar w:fldCharType="separate"/>
      </w:r>
      <w:r w:rsidR="008E4B15">
        <w:rPr>
          <w:noProof/>
        </w:rPr>
        <w:t>1</w:t>
      </w:r>
      <w:r w:rsidR="007C15CA">
        <w:rPr>
          <w:noProof/>
        </w:rPr>
        <w:fldChar w:fldCharType="end"/>
      </w:r>
      <w:r w:rsidRPr="000562E9">
        <w:t xml:space="preserve"> </w:t>
      </w:r>
      <w:r w:rsidRPr="000352C9">
        <w:t>Program za pronalazak pozicije zadnjeg pojavljivanja znaka u nizu</w:t>
      </w:r>
      <w:bookmarkEnd w:id="21"/>
      <w:bookmarkEnd w:id="22"/>
    </w:p>
    <w:p w14:paraId="4F88750C" w14:textId="77777777" w:rsidR="00843DB4" w:rsidRPr="00843DB4" w:rsidRDefault="00F761D0" w:rsidP="00843DB4">
      <w:r>
        <w:t>Nekoliko linija</w:t>
      </w:r>
      <w:r w:rsidR="00843DB4">
        <w:t xml:space="preserve"> koda:</w:t>
      </w:r>
    </w:p>
    <w:p w14:paraId="40FF20AE" w14:textId="77777777" w:rsidR="00C6081F" w:rsidRPr="00F761D0" w:rsidRDefault="00C6081F" w:rsidP="00F761D0">
      <w:pPr>
        <w:pStyle w:val="Kd"/>
      </w:pPr>
      <w:r w:rsidRPr="00F761D0">
        <w:t>int nazivVarijable;</w:t>
      </w:r>
    </w:p>
    <w:p w14:paraId="16958C74" w14:textId="77777777" w:rsidR="00C6081F" w:rsidRPr="00F761D0" w:rsidRDefault="00C6081F" w:rsidP="00F761D0">
      <w:pPr>
        <w:pStyle w:val="Kd"/>
      </w:pPr>
      <w:r w:rsidRPr="00F761D0">
        <w:t>nazivVarijable = funkcijaRacunajFaktorijele(5);</w:t>
      </w:r>
    </w:p>
    <w:p w14:paraId="0239FE6F" w14:textId="77777777" w:rsidR="00843DB4" w:rsidRDefault="00F761D0" w:rsidP="00F761D0">
      <w:r>
        <w:t>A</w:t>
      </w:r>
      <w:r w:rsidR="00843DB4" w:rsidRPr="00F761D0">
        <w:t>ko se neki kod (</w:t>
      </w:r>
      <w:r w:rsidR="000352C9">
        <w:t xml:space="preserve">npr. </w:t>
      </w:r>
      <w:r w:rsidR="00843DB4" w:rsidRPr="00F761D0">
        <w:t>naziv klase, varijable ili metode)</w:t>
      </w:r>
      <w:r>
        <w:t xml:space="preserve">, npr. </w:t>
      </w:r>
      <w:r w:rsidRPr="00F761D0">
        <w:rPr>
          <w:rStyle w:val="KdutekstuChar"/>
        </w:rPr>
        <w:t>nazivVarijable</w:t>
      </w:r>
      <w:r>
        <w:t xml:space="preserve"> p</w:t>
      </w:r>
      <w:r w:rsidR="00843DB4" w:rsidRPr="00F761D0">
        <w:t xml:space="preserve">ojavljuje unutar teksta onda se to treba označiti stilom </w:t>
      </w:r>
      <w:r w:rsidRPr="000352C9">
        <w:rPr>
          <w:i/>
        </w:rPr>
        <w:t>Kôd u tekstu</w:t>
      </w:r>
      <w:r>
        <w:t>.</w:t>
      </w:r>
    </w:p>
    <w:p w14:paraId="05E295F6" w14:textId="77777777" w:rsidR="006947B9" w:rsidRDefault="006947B9" w:rsidP="006947B9">
      <w:pPr>
        <w:pStyle w:val="Heading1"/>
      </w:pPr>
      <w:bookmarkStart w:id="23" w:name="_Toc294079662"/>
      <w:r>
        <w:lastRenderedPageBreak/>
        <w:t>Pisanje stranih riječi</w:t>
      </w:r>
      <w:bookmarkEnd w:id="23"/>
    </w:p>
    <w:p w14:paraId="609FA33C" w14:textId="77777777" w:rsidR="006947B9" w:rsidRDefault="006947B9" w:rsidP="006947B9">
      <w:r>
        <w:t>S obzirom da su gotovo sve strane riječi u području koje koristite engleskog podrijetla, način korištenja tih stranih riječi u tekstu je sljedeći:</w:t>
      </w:r>
    </w:p>
    <w:p w14:paraId="67460D5A" w14:textId="77777777" w:rsidR="004D2454" w:rsidRDefault="006947B9" w:rsidP="006947B9">
      <w:r>
        <w:t xml:space="preserve">Uređaj koji povezuje lokalne mreže na fizičkom sloju je obnavljač (engl. </w:t>
      </w:r>
      <w:r>
        <w:rPr>
          <w:i/>
          <w:iCs/>
        </w:rPr>
        <w:t>repeater</w:t>
      </w:r>
      <w:r>
        <w:t xml:space="preserve">). U lokalnim mrežama koje koriste parično kabliranje za tu se svrhu koristi parični obnavljač (engl. </w:t>
      </w:r>
      <w:r>
        <w:rPr>
          <w:i/>
          <w:iCs/>
        </w:rPr>
        <w:t>hub</w:t>
      </w:r>
      <w:r>
        <w:t xml:space="preserve">). Umjesto </w:t>
      </w:r>
      <w:r>
        <w:rPr>
          <w:i/>
          <w:iCs/>
        </w:rPr>
        <w:t>hubova</w:t>
      </w:r>
      <w:r>
        <w:t xml:space="preserve"> sve češće se koriste komutacijski LAN čvorovi (engl. LAN </w:t>
      </w:r>
      <w:r>
        <w:rPr>
          <w:i/>
          <w:iCs/>
        </w:rPr>
        <w:t>switch</w:t>
      </w:r>
      <w:r>
        <w:t xml:space="preserve">). </w:t>
      </w:r>
    </w:p>
    <w:p w14:paraId="057B1B14" w14:textId="77777777" w:rsidR="006947B9" w:rsidRDefault="006947B9" w:rsidP="006947B9">
      <w:r>
        <w:t>Dakle, riječ za koju student nije u mogućnosti definirati adekvatan prijevod s hrvatskog na engleski jezik moguće je ostaviti u izvorno obliku, ali se tada piše kurzivom (</w:t>
      </w:r>
      <w:r>
        <w:rPr>
          <w:i/>
          <w:iCs/>
        </w:rPr>
        <w:t>italic</w:t>
      </w:r>
      <w:r>
        <w:t xml:space="preserve">). Naravno, obaveza je autora </w:t>
      </w:r>
      <w:r w:rsidR="004D2454">
        <w:t>završnog</w:t>
      </w:r>
      <w:r>
        <w:t xml:space="preserve"> rada da u suradnji s mentorom, odnosno voditeljem, prevede što je više izraza.</w:t>
      </w:r>
    </w:p>
    <w:p w14:paraId="5ECA7886" w14:textId="77777777" w:rsidR="006947B9" w:rsidRDefault="006947B9" w:rsidP="006947B9">
      <w:r>
        <w:t xml:space="preserve">U nekim se LAN-ovima koristi asinkroni način prijenosa (engl. </w:t>
      </w:r>
      <w:r>
        <w:rPr>
          <w:i/>
          <w:iCs/>
        </w:rPr>
        <w:t>Asynchronous Transfer Mode</w:t>
      </w:r>
      <w:r>
        <w:t xml:space="preserve">, skraćeno ATM). Treći sloj ATM mreže je prilagodbeni sloj ATM-a (engl. ATM </w:t>
      </w:r>
      <w:r>
        <w:rPr>
          <w:i/>
          <w:iCs/>
        </w:rPr>
        <w:t>Adaptation Layer</w:t>
      </w:r>
      <w:r>
        <w:t>, skraćeno AAL).</w:t>
      </w:r>
    </w:p>
    <w:p w14:paraId="187E979B" w14:textId="77777777" w:rsidR="000E5435" w:rsidRDefault="006947B9" w:rsidP="00F761D0">
      <w:r>
        <w:t xml:space="preserve">Ako autori žele istaknuti neki dio teksta mogu proizvoljno koristiti masno otiskivanje slova (opcija Bold). Također, ako autor želi naglasiti da određeni skup riječi čini cjelinu, može dotične riječi pisati nakošeno (npr. </w:t>
      </w:r>
      <w:r>
        <w:rPr>
          <w:i/>
          <w:iCs/>
        </w:rPr>
        <w:t>asinkroni način prijenosa</w:t>
      </w:r>
      <w:r>
        <w:t>).</w:t>
      </w:r>
    </w:p>
    <w:p w14:paraId="4B8AD080" w14:textId="77777777" w:rsidR="006947B9" w:rsidRPr="00C6081F" w:rsidRDefault="000E5435" w:rsidP="000E5435">
      <w:pPr>
        <w:spacing w:before="0" w:after="0" w:line="240" w:lineRule="auto"/>
        <w:jc w:val="left"/>
      </w:pPr>
      <w:r>
        <w:br w:type="page"/>
      </w:r>
    </w:p>
    <w:p w14:paraId="276DAB5F" w14:textId="77777777" w:rsidR="003E2212" w:rsidRDefault="003E2212">
      <w:pPr>
        <w:pStyle w:val="Heading1"/>
        <w:numPr>
          <w:ilvl w:val="0"/>
          <w:numId w:val="0"/>
        </w:numPr>
      </w:pPr>
      <w:bookmarkStart w:id="24" w:name="_Toc294079663"/>
      <w:r>
        <w:lastRenderedPageBreak/>
        <w:t>Zaključak</w:t>
      </w:r>
      <w:bookmarkEnd w:id="24"/>
    </w:p>
    <w:p w14:paraId="3554326E" w14:textId="77777777" w:rsidR="00CE005D" w:rsidRDefault="000333D8">
      <w:r>
        <w:t xml:space="preserve">Zaključak je završni dio rada. U zaključku treba na sustavan, koncizan i jezgrovit način dati prikaz relevantnih spoznaja, informacija, činjenica i stavova koji su opširnije razrađeni u samoj razradi Završnog rada. Dijelovi odnosno pasusi zaključka se </w:t>
      </w:r>
      <w:r w:rsidR="00246BCB">
        <w:t xml:space="preserve">formiraju kronološki prema strukturi Završnog rada. </w:t>
      </w:r>
    </w:p>
    <w:p w14:paraId="7A1F7468" w14:textId="0E3E20A0" w:rsidR="00784468" w:rsidRDefault="00784468">
      <w:r>
        <w:t>Zaključak se ne numerira.</w:t>
      </w:r>
    </w:p>
    <w:p w14:paraId="007645D0" w14:textId="5460EC11" w:rsidR="00143A87" w:rsidRDefault="00143A87">
      <w:pPr>
        <w:spacing w:before="0" w:after="0" w:line="240" w:lineRule="auto"/>
        <w:jc w:val="left"/>
      </w:pPr>
      <w:r>
        <w:br w:type="page"/>
      </w:r>
    </w:p>
    <w:p w14:paraId="0314FF95" w14:textId="77777777" w:rsidR="00143A87" w:rsidRDefault="00143A87" w:rsidP="00143A87">
      <w:r>
        <w:lastRenderedPageBreak/>
        <w:t>Student vlastoručno potpisuje Završni rad na prvoj stranici ispred Predgovora s datumom i oznakom mjesta završetka rada te naznakom:</w:t>
      </w:r>
    </w:p>
    <w:p w14:paraId="579D9B3E" w14:textId="77777777" w:rsidR="00143A87" w:rsidRDefault="00143A87" w:rsidP="00143A87">
      <w:pPr>
        <w:rPr>
          <w:i/>
        </w:rPr>
      </w:pPr>
      <w:r w:rsidRPr="00246BCB">
        <w:rPr>
          <w:i/>
        </w:rPr>
        <w:t>„Pod punom odgovornošću pismeno potvrđujem da je ovo moj autorski rad čiji niti jedan dio nije nastao kopiranjem ili plagiranjem tuđeg sadržaja. Prilikom izrade rada koristio sam tuđe materijale navedene u popisu literature</w:t>
      </w:r>
      <w:r>
        <w:rPr>
          <w:i/>
        </w:rPr>
        <w:t>,</w:t>
      </w:r>
      <w:r w:rsidRPr="00246BCB">
        <w:rPr>
          <w:i/>
        </w:rPr>
        <w:t xml:space="preserve"> ali nisam kopirao niti jedan njihov dio, osim citata za koje sam naveo autora i izvor</w:t>
      </w:r>
      <w:r>
        <w:rPr>
          <w:i/>
        </w:rPr>
        <w:t>,</w:t>
      </w:r>
      <w:r w:rsidRPr="00246BCB">
        <w:rPr>
          <w:i/>
        </w:rPr>
        <w:t xml:space="preserve"> te ih jasno označio znakovima navodnika. U slučaju da se u bilo kojem trenutku dokaže suprotno, spreman sam snositi sve posljedice uključivo i poništenje javne isprave stečene dijelom i na temelju ovoga rada“.</w:t>
      </w:r>
    </w:p>
    <w:p w14:paraId="5459887E" w14:textId="77777777" w:rsidR="00143A87" w:rsidRPr="00246BCB" w:rsidRDefault="00143A87" w:rsidP="00143A87">
      <w:pPr>
        <w:jc w:val="right"/>
        <w:rPr>
          <w:i/>
        </w:rPr>
      </w:pPr>
      <w:r w:rsidRPr="00246BCB">
        <w:rPr>
          <w:i/>
        </w:rPr>
        <w:t xml:space="preserve">U Zagrebu, </w:t>
      </w:r>
      <w:r>
        <w:rPr>
          <w:i/>
        </w:rPr>
        <w:t>datum</w:t>
      </w:r>
      <w:r w:rsidRPr="00246BCB">
        <w:rPr>
          <w:i/>
        </w:rPr>
        <w:t>.</w:t>
      </w:r>
    </w:p>
    <w:p w14:paraId="09D63AFE" w14:textId="77777777" w:rsidR="00143A87" w:rsidRPr="00246BCB" w:rsidRDefault="00143A87" w:rsidP="00143A87">
      <w:pPr>
        <w:jc w:val="right"/>
        <w:rPr>
          <w:rFonts w:ascii="Rage Italic" w:hAnsi="Rage Italic"/>
          <w:b/>
          <w:i/>
          <w:sz w:val="52"/>
          <w:szCs w:val="52"/>
        </w:rPr>
      </w:pPr>
      <w:r w:rsidRPr="00246BCB">
        <w:rPr>
          <w:rFonts w:ascii="Rage Italic" w:hAnsi="Rage Italic"/>
          <w:b/>
          <w:i/>
          <w:sz w:val="52"/>
          <w:szCs w:val="52"/>
        </w:rPr>
        <w:t>Ime Prezime</w:t>
      </w:r>
    </w:p>
    <w:p w14:paraId="7AA1E75B" w14:textId="77777777" w:rsidR="00143A87" w:rsidRDefault="00143A87" w:rsidP="00143A87">
      <w:pPr>
        <w:spacing w:before="0" w:after="0" w:line="240" w:lineRule="auto"/>
        <w:jc w:val="left"/>
        <w:rPr>
          <w:rFonts w:ascii="Arial" w:hAnsi="Arial" w:cs="Arial"/>
          <w:b/>
          <w:sz w:val="36"/>
          <w:szCs w:val="36"/>
        </w:rPr>
      </w:pPr>
      <w:r>
        <w:rPr>
          <w:rFonts w:ascii="Arial" w:hAnsi="Arial" w:cs="Arial"/>
          <w:b/>
          <w:sz w:val="36"/>
          <w:szCs w:val="36"/>
        </w:rPr>
        <w:br w:type="page"/>
      </w:r>
    </w:p>
    <w:p w14:paraId="23C1C0CE" w14:textId="77777777" w:rsidR="00CE005D" w:rsidRDefault="00CE005D" w:rsidP="00AC7F58">
      <w:pPr>
        <w:pStyle w:val="Heading1"/>
        <w:numPr>
          <w:ilvl w:val="0"/>
          <w:numId w:val="0"/>
        </w:numPr>
      </w:pPr>
      <w:bookmarkStart w:id="25" w:name="_Toc294079664"/>
      <w:r>
        <w:lastRenderedPageBreak/>
        <w:t>Popis kratica</w:t>
      </w:r>
      <w:bookmarkEnd w:id="25"/>
    </w:p>
    <w:p w14:paraId="5B0E5E99" w14:textId="77777777" w:rsidR="00CE005D" w:rsidRDefault="00CE005D" w:rsidP="00CE005D">
      <w:pPr>
        <w:pStyle w:val="nabrajanje"/>
      </w:pPr>
      <w:r>
        <w:t>ATM</w:t>
      </w:r>
      <w:r>
        <w:tab/>
      </w:r>
      <w:r>
        <w:rPr>
          <w:i/>
          <w:iCs/>
        </w:rPr>
        <w:t>Asynchronous Transfer Mode</w:t>
      </w:r>
      <w:r>
        <w:tab/>
        <w:t>asinkroni način prijenosa</w:t>
      </w:r>
    </w:p>
    <w:p w14:paraId="51500386" w14:textId="77777777" w:rsidR="00CE005D" w:rsidRDefault="00CE005D" w:rsidP="00CE005D">
      <w:pPr>
        <w:pStyle w:val="nabrajanje"/>
      </w:pPr>
      <w:r>
        <w:t>ISDN</w:t>
      </w:r>
      <w:r>
        <w:tab/>
      </w:r>
      <w:r>
        <w:rPr>
          <w:i/>
          <w:iCs/>
        </w:rPr>
        <w:t>Integrated Services Digital Network</w:t>
      </w:r>
      <w:r>
        <w:tab/>
        <w:t>digitalna mreža integriranih usluga</w:t>
      </w:r>
    </w:p>
    <w:p w14:paraId="05A413C2" w14:textId="77777777" w:rsidR="00CE005D" w:rsidRDefault="00CE005D" w:rsidP="00CE005D">
      <w:pPr>
        <w:tabs>
          <w:tab w:val="left" w:pos="840"/>
          <w:tab w:val="left" w:pos="5040"/>
        </w:tabs>
      </w:pPr>
    </w:p>
    <w:p w14:paraId="0296B86C" w14:textId="77777777" w:rsidR="000E5435" w:rsidRDefault="00CE005D" w:rsidP="000E5435">
      <w:pPr>
        <w:tabs>
          <w:tab w:val="left" w:pos="840"/>
          <w:tab w:val="left" w:pos="5040"/>
        </w:tabs>
      </w:pPr>
      <w:r>
        <w:t xml:space="preserve">Napomena: na naslov </w:t>
      </w:r>
      <w:r w:rsidR="006B7CD9">
        <w:rPr>
          <w:b/>
          <w:bCs/>
        </w:rPr>
        <w:t>Popis kratica</w:t>
      </w:r>
      <w:r>
        <w:t xml:space="preserve"> primijenite stil Heading 1, a zatim ručno maknite brojčanu oznaku (to je važno kako bi i skraćenice ušle u sadržaj na početku rada, prije uvoda). Pri kreiranju popisa skraćenica koristite stil nabrajanje.</w:t>
      </w:r>
    </w:p>
    <w:p w14:paraId="6B2DAA86" w14:textId="77777777" w:rsidR="00246BCB" w:rsidRDefault="000E5435" w:rsidP="000E5435">
      <w:pPr>
        <w:spacing w:before="0" w:after="0" w:line="240" w:lineRule="auto"/>
        <w:jc w:val="left"/>
      </w:pPr>
      <w:r>
        <w:br w:type="page"/>
      </w:r>
    </w:p>
    <w:p w14:paraId="51F3C5BA" w14:textId="77777777" w:rsidR="00246BCB" w:rsidRDefault="00CE005D" w:rsidP="00CE005D">
      <w:pPr>
        <w:pStyle w:val="Heading1"/>
        <w:numPr>
          <w:ilvl w:val="0"/>
          <w:numId w:val="0"/>
        </w:numPr>
      </w:pPr>
      <w:bookmarkStart w:id="26" w:name="_Toc294079665"/>
      <w:r>
        <w:lastRenderedPageBreak/>
        <w:t>Popis slika</w:t>
      </w:r>
      <w:bookmarkEnd w:id="26"/>
      <w:r>
        <w:t xml:space="preserve"> </w:t>
      </w:r>
    </w:p>
    <w:p w14:paraId="0FF54278" w14:textId="77777777" w:rsidR="006B7CD9" w:rsidRPr="00BB0F1C" w:rsidRDefault="006B7CD9">
      <w:pPr>
        <w:pStyle w:val="TableofFigures"/>
        <w:tabs>
          <w:tab w:val="right" w:leader="dot" w:pos="8778"/>
        </w:tabs>
        <w:rPr>
          <w:rFonts w:ascii="Calibri" w:hAnsi="Calibri"/>
          <w:noProof/>
          <w:sz w:val="22"/>
          <w:szCs w:val="22"/>
          <w:lang w:val="hr-BA" w:eastAsia="hr-BA"/>
        </w:rPr>
      </w:pPr>
      <w:r>
        <w:fldChar w:fldCharType="begin"/>
      </w:r>
      <w:r>
        <w:instrText xml:space="preserve"> TOC \h \z \c "Slika" </w:instrText>
      </w:r>
      <w:r>
        <w:fldChar w:fldCharType="separate"/>
      </w:r>
      <w:hyperlink w:anchor="_Toc294078697" w:history="1">
        <w:r w:rsidRPr="00D30132">
          <w:rPr>
            <w:rStyle w:val="Hyperlink"/>
            <w:noProof/>
          </w:rPr>
          <w:t>Slika 2.1 Povezivanje LAN komutatora i javne mreže</w:t>
        </w:r>
        <w:r>
          <w:rPr>
            <w:noProof/>
            <w:webHidden/>
          </w:rPr>
          <w:tab/>
        </w:r>
        <w:r>
          <w:rPr>
            <w:noProof/>
            <w:webHidden/>
          </w:rPr>
          <w:fldChar w:fldCharType="begin"/>
        </w:r>
        <w:r>
          <w:rPr>
            <w:noProof/>
            <w:webHidden/>
          </w:rPr>
          <w:instrText xml:space="preserve"> PAGEREF _Toc294078697 \h </w:instrText>
        </w:r>
        <w:r>
          <w:rPr>
            <w:noProof/>
            <w:webHidden/>
          </w:rPr>
        </w:r>
        <w:r>
          <w:rPr>
            <w:noProof/>
            <w:webHidden/>
          </w:rPr>
          <w:fldChar w:fldCharType="separate"/>
        </w:r>
        <w:r w:rsidR="000E1EA5">
          <w:rPr>
            <w:noProof/>
            <w:webHidden/>
          </w:rPr>
          <w:t>4</w:t>
        </w:r>
        <w:r>
          <w:rPr>
            <w:noProof/>
            <w:webHidden/>
          </w:rPr>
          <w:fldChar w:fldCharType="end"/>
        </w:r>
      </w:hyperlink>
    </w:p>
    <w:p w14:paraId="4F03BD86" w14:textId="77777777" w:rsidR="006B7CD9" w:rsidRPr="00BB0F1C" w:rsidRDefault="007C15CA">
      <w:pPr>
        <w:pStyle w:val="TableofFigures"/>
        <w:tabs>
          <w:tab w:val="right" w:leader="dot" w:pos="8778"/>
        </w:tabs>
        <w:rPr>
          <w:rFonts w:ascii="Calibri" w:hAnsi="Calibri"/>
          <w:noProof/>
          <w:sz w:val="22"/>
          <w:szCs w:val="22"/>
          <w:lang w:val="hr-BA" w:eastAsia="hr-BA"/>
        </w:rPr>
      </w:pPr>
      <w:hyperlink w:anchor="_Toc294078698" w:history="1">
        <w:r w:rsidR="006B7CD9" w:rsidRPr="00D30132">
          <w:rPr>
            <w:rStyle w:val="Hyperlink"/>
            <w:noProof/>
          </w:rPr>
          <w:t>Slika 2.2 Načelo odabiranja Captiona za sliku</w:t>
        </w:r>
        <w:r w:rsidR="006B7CD9">
          <w:rPr>
            <w:noProof/>
            <w:webHidden/>
          </w:rPr>
          <w:tab/>
        </w:r>
        <w:r w:rsidR="006B7CD9">
          <w:rPr>
            <w:noProof/>
            <w:webHidden/>
          </w:rPr>
          <w:fldChar w:fldCharType="begin"/>
        </w:r>
        <w:r w:rsidR="006B7CD9">
          <w:rPr>
            <w:noProof/>
            <w:webHidden/>
          </w:rPr>
          <w:instrText xml:space="preserve"> PAGEREF _Toc294078698 \h </w:instrText>
        </w:r>
        <w:r w:rsidR="006B7CD9">
          <w:rPr>
            <w:noProof/>
            <w:webHidden/>
          </w:rPr>
        </w:r>
        <w:r w:rsidR="006B7CD9">
          <w:rPr>
            <w:noProof/>
            <w:webHidden/>
          </w:rPr>
          <w:fldChar w:fldCharType="separate"/>
        </w:r>
        <w:r w:rsidR="000E1EA5">
          <w:rPr>
            <w:noProof/>
            <w:webHidden/>
          </w:rPr>
          <w:t>4</w:t>
        </w:r>
        <w:r w:rsidR="006B7CD9">
          <w:rPr>
            <w:noProof/>
            <w:webHidden/>
          </w:rPr>
          <w:fldChar w:fldCharType="end"/>
        </w:r>
      </w:hyperlink>
    </w:p>
    <w:p w14:paraId="5D8AA5E7" w14:textId="77777777" w:rsidR="006B7CD9" w:rsidRPr="00BB0F1C" w:rsidRDefault="007C15CA">
      <w:pPr>
        <w:pStyle w:val="TableofFigures"/>
        <w:tabs>
          <w:tab w:val="right" w:leader="dot" w:pos="8778"/>
        </w:tabs>
        <w:rPr>
          <w:rFonts w:ascii="Calibri" w:hAnsi="Calibri"/>
          <w:noProof/>
          <w:sz w:val="22"/>
          <w:szCs w:val="22"/>
          <w:lang w:val="hr-BA" w:eastAsia="hr-BA"/>
        </w:rPr>
      </w:pPr>
      <w:hyperlink w:anchor="_Toc294078699" w:history="1">
        <w:r w:rsidR="006B7CD9" w:rsidRPr="00D30132">
          <w:rPr>
            <w:rStyle w:val="Hyperlink"/>
            <w:noProof/>
          </w:rPr>
          <w:t>Slika 2.3 Postavljanje opcije Numbering u prozoru Captioon</w:t>
        </w:r>
        <w:r w:rsidR="006B7CD9">
          <w:rPr>
            <w:noProof/>
            <w:webHidden/>
          </w:rPr>
          <w:tab/>
        </w:r>
        <w:r w:rsidR="006B7CD9">
          <w:rPr>
            <w:noProof/>
            <w:webHidden/>
          </w:rPr>
          <w:fldChar w:fldCharType="begin"/>
        </w:r>
        <w:r w:rsidR="006B7CD9">
          <w:rPr>
            <w:noProof/>
            <w:webHidden/>
          </w:rPr>
          <w:instrText xml:space="preserve"> PAGEREF _Toc294078699 \h </w:instrText>
        </w:r>
        <w:r w:rsidR="006B7CD9">
          <w:rPr>
            <w:noProof/>
            <w:webHidden/>
          </w:rPr>
        </w:r>
        <w:r w:rsidR="006B7CD9">
          <w:rPr>
            <w:noProof/>
            <w:webHidden/>
          </w:rPr>
          <w:fldChar w:fldCharType="separate"/>
        </w:r>
        <w:r w:rsidR="000E1EA5">
          <w:rPr>
            <w:noProof/>
            <w:webHidden/>
          </w:rPr>
          <w:t>5</w:t>
        </w:r>
        <w:r w:rsidR="006B7CD9">
          <w:rPr>
            <w:noProof/>
            <w:webHidden/>
          </w:rPr>
          <w:fldChar w:fldCharType="end"/>
        </w:r>
      </w:hyperlink>
    </w:p>
    <w:p w14:paraId="2B0B8229" w14:textId="77777777" w:rsidR="006B7CD9" w:rsidRPr="00BB0F1C" w:rsidRDefault="007C15CA">
      <w:pPr>
        <w:pStyle w:val="TableofFigures"/>
        <w:tabs>
          <w:tab w:val="right" w:leader="dot" w:pos="8778"/>
        </w:tabs>
        <w:rPr>
          <w:rFonts w:ascii="Calibri" w:hAnsi="Calibri"/>
          <w:noProof/>
          <w:sz w:val="22"/>
          <w:szCs w:val="22"/>
          <w:lang w:val="hr-BA" w:eastAsia="hr-BA"/>
        </w:rPr>
      </w:pPr>
      <w:hyperlink w:anchor="_Toc294078700" w:history="1">
        <w:r w:rsidR="006B7CD9" w:rsidRPr="00D30132">
          <w:rPr>
            <w:rStyle w:val="Hyperlink"/>
            <w:noProof/>
          </w:rPr>
          <w:t xml:space="preserve">Slika 2.4 Ubacivanje </w:t>
        </w:r>
        <w:r w:rsidR="006B7CD9" w:rsidRPr="00D30132">
          <w:rPr>
            <w:rStyle w:val="Hyperlink"/>
            <w:i/>
            <w:iCs/>
            <w:noProof/>
          </w:rPr>
          <w:t>cross-referencea</w:t>
        </w:r>
        <w:r w:rsidR="006B7CD9" w:rsidRPr="00D30132">
          <w:rPr>
            <w:rStyle w:val="Hyperlink"/>
            <w:noProof/>
          </w:rPr>
          <w:t xml:space="preserve"> u tekstu</w:t>
        </w:r>
        <w:r w:rsidR="006B7CD9">
          <w:rPr>
            <w:noProof/>
            <w:webHidden/>
          </w:rPr>
          <w:tab/>
        </w:r>
        <w:r w:rsidR="006B7CD9">
          <w:rPr>
            <w:noProof/>
            <w:webHidden/>
          </w:rPr>
          <w:fldChar w:fldCharType="begin"/>
        </w:r>
        <w:r w:rsidR="006B7CD9">
          <w:rPr>
            <w:noProof/>
            <w:webHidden/>
          </w:rPr>
          <w:instrText xml:space="preserve"> PAGEREF _Toc294078700 \h </w:instrText>
        </w:r>
        <w:r w:rsidR="006B7CD9">
          <w:rPr>
            <w:noProof/>
            <w:webHidden/>
          </w:rPr>
        </w:r>
        <w:r w:rsidR="006B7CD9">
          <w:rPr>
            <w:noProof/>
            <w:webHidden/>
          </w:rPr>
          <w:fldChar w:fldCharType="separate"/>
        </w:r>
        <w:r w:rsidR="000E1EA5">
          <w:rPr>
            <w:noProof/>
            <w:webHidden/>
          </w:rPr>
          <w:t>5</w:t>
        </w:r>
        <w:r w:rsidR="006B7CD9">
          <w:rPr>
            <w:noProof/>
            <w:webHidden/>
          </w:rPr>
          <w:fldChar w:fldCharType="end"/>
        </w:r>
      </w:hyperlink>
    </w:p>
    <w:p w14:paraId="738D204E" w14:textId="77777777" w:rsidR="006B7CD9" w:rsidRPr="00BB0F1C" w:rsidRDefault="007C15CA">
      <w:pPr>
        <w:pStyle w:val="TableofFigures"/>
        <w:tabs>
          <w:tab w:val="right" w:leader="dot" w:pos="8778"/>
        </w:tabs>
        <w:rPr>
          <w:rFonts w:ascii="Calibri" w:hAnsi="Calibri"/>
          <w:noProof/>
          <w:sz w:val="22"/>
          <w:szCs w:val="22"/>
          <w:lang w:val="hr-BA" w:eastAsia="hr-BA"/>
        </w:rPr>
      </w:pPr>
      <w:hyperlink w:anchor="_Toc294078701" w:history="1">
        <w:r w:rsidR="006B7CD9" w:rsidRPr="00D30132">
          <w:rPr>
            <w:rStyle w:val="Hyperlink"/>
            <w:noProof/>
          </w:rPr>
          <w:t xml:space="preserve">Slika 2.5 Načelo kreiranja </w:t>
        </w:r>
        <w:r w:rsidR="006B7CD9" w:rsidRPr="00D30132">
          <w:rPr>
            <w:rStyle w:val="Hyperlink"/>
            <w:i/>
            <w:iCs/>
            <w:noProof/>
          </w:rPr>
          <w:t>captiona</w:t>
        </w:r>
        <w:r w:rsidR="006B7CD9" w:rsidRPr="00D30132">
          <w:rPr>
            <w:rStyle w:val="Hyperlink"/>
            <w:noProof/>
          </w:rPr>
          <w:t xml:space="preserve"> za tablicu</w:t>
        </w:r>
        <w:r w:rsidR="006B7CD9">
          <w:rPr>
            <w:noProof/>
            <w:webHidden/>
          </w:rPr>
          <w:tab/>
        </w:r>
        <w:r w:rsidR="006B7CD9">
          <w:rPr>
            <w:noProof/>
            <w:webHidden/>
          </w:rPr>
          <w:fldChar w:fldCharType="begin"/>
        </w:r>
        <w:r w:rsidR="006B7CD9">
          <w:rPr>
            <w:noProof/>
            <w:webHidden/>
          </w:rPr>
          <w:instrText xml:space="preserve"> PAGEREF _Toc294078701 \h </w:instrText>
        </w:r>
        <w:r w:rsidR="006B7CD9">
          <w:rPr>
            <w:noProof/>
            <w:webHidden/>
          </w:rPr>
        </w:r>
        <w:r w:rsidR="006B7CD9">
          <w:rPr>
            <w:noProof/>
            <w:webHidden/>
          </w:rPr>
          <w:fldChar w:fldCharType="separate"/>
        </w:r>
        <w:r w:rsidR="000E1EA5">
          <w:rPr>
            <w:noProof/>
            <w:webHidden/>
          </w:rPr>
          <w:t>6</w:t>
        </w:r>
        <w:r w:rsidR="006B7CD9">
          <w:rPr>
            <w:noProof/>
            <w:webHidden/>
          </w:rPr>
          <w:fldChar w:fldCharType="end"/>
        </w:r>
      </w:hyperlink>
    </w:p>
    <w:p w14:paraId="081D4022" w14:textId="77777777" w:rsidR="006B7CD9" w:rsidRDefault="006B7CD9" w:rsidP="006B7CD9">
      <w:r>
        <w:fldChar w:fldCharType="end"/>
      </w:r>
    </w:p>
    <w:p w14:paraId="65320C20" w14:textId="77777777" w:rsidR="006B7CD9" w:rsidRDefault="006B7CD9" w:rsidP="006B7CD9">
      <w:r>
        <w:t xml:space="preserve">Napomena: na naslov </w:t>
      </w:r>
      <w:r>
        <w:rPr>
          <w:b/>
          <w:bCs/>
        </w:rPr>
        <w:t>Popis slika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Prihvatite sve zadane opcije.</w:t>
      </w:r>
    </w:p>
    <w:p w14:paraId="4C08152B" w14:textId="77777777" w:rsidR="006B7CD9" w:rsidRDefault="006B7CD9" w:rsidP="006B7CD9">
      <w:pPr>
        <w:pStyle w:val="Heading1"/>
        <w:numPr>
          <w:ilvl w:val="0"/>
          <w:numId w:val="0"/>
        </w:numPr>
      </w:pPr>
      <w:bookmarkStart w:id="27" w:name="_Toc294079666"/>
      <w:r>
        <w:lastRenderedPageBreak/>
        <w:t>Popis tablica</w:t>
      </w:r>
      <w:bookmarkEnd w:id="27"/>
    </w:p>
    <w:p w14:paraId="6D2101E3" w14:textId="77777777" w:rsidR="006B7CD9" w:rsidRPr="00BB0F1C" w:rsidRDefault="006B7CD9">
      <w:pPr>
        <w:pStyle w:val="TableofFigures"/>
        <w:tabs>
          <w:tab w:val="right" w:leader="dot" w:pos="8778"/>
        </w:tabs>
        <w:rPr>
          <w:rFonts w:ascii="Calibri" w:hAnsi="Calibri"/>
          <w:noProof/>
          <w:sz w:val="22"/>
          <w:szCs w:val="22"/>
          <w:lang w:val="hr-BA" w:eastAsia="hr-BA"/>
        </w:rPr>
      </w:pPr>
      <w:r>
        <w:fldChar w:fldCharType="begin"/>
      </w:r>
      <w:r>
        <w:instrText xml:space="preserve"> TOC \h \z \c "Tablica" </w:instrText>
      </w:r>
      <w:r>
        <w:fldChar w:fldCharType="separate"/>
      </w:r>
      <w:hyperlink w:anchor="_Toc294078982" w:history="1">
        <w:r w:rsidRPr="005573B1">
          <w:rPr>
            <w:rStyle w:val="Hyperlink"/>
            <w:noProof/>
          </w:rPr>
          <w:t>Tablica 2.1 Parametri prijenosnog linka</w:t>
        </w:r>
        <w:r>
          <w:rPr>
            <w:noProof/>
            <w:webHidden/>
          </w:rPr>
          <w:tab/>
        </w:r>
        <w:r>
          <w:rPr>
            <w:noProof/>
            <w:webHidden/>
          </w:rPr>
          <w:fldChar w:fldCharType="begin"/>
        </w:r>
        <w:r>
          <w:rPr>
            <w:noProof/>
            <w:webHidden/>
          </w:rPr>
          <w:instrText xml:space="preserve"> PAGEREF _Toc294078982 \h </w:instrText>
        </w:r>
        <w:r>
          <w:rPr>
            <w:noProof/>
            <w:webHidden/>
          </w:rPr>
        </w:r>
        <w:r>
          <w:rPr>
            <w:noProof/>
            <w:webHidden/>
          </w:rPr>
          <w:fldChar w:fldCharType="separate"/>
        </w:r>
        <w:r w:rsidR="000E1EA5">
          <w:rPr>
            <w:noProof/>
            <w:webHidden/>
          </w:rPr>
          <w:t>6</w:t>
        </w:r>
        <w:r>
          <w:rPr>
            <w:noProof/>
            <w:webHidden/>
          </w:rPr>
          <w:fldChar w:fldCharType="end"/>
        </w:r>
      </w:hyperlink>
    </w:p>
    <w:p w14:paraId="2652578E" w14:textId="77777777" w:rsidR="006B7CD9" w:rsidRDefault="006B7CD9" w:rsidP="006B7CD9">
      <w:r>
        <w:fldChar w:fldCharType="end"/>
      </w:r>
    </w:p>
    <w:p w14:paraId="3FF5A041" w14:textId="77777777" w:rsidR="006B7CD9" w:rsidRDefault="006B7CD9" w:rsidP="006B7CD9">
      <w:r>
        <w:t xml:space="preserve">Napomena: na naslov </w:t>
      </w:r>
      <w:r>
        <w:rPr>
          <w:b/>
          <w:bCs/>
        </w:rPr>
        <w:t>Popis tablica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Odaberite opciju da umećete Tablicu. Prihvatite sve zadane opcije.</w:t>
      </w:r>
    </w:p>
    <w:p w14:paraId="4D11A3E5" w14:textId="77777777" w:rsidR="006B7CD9" w:rsidRDefault="006B7CD9" w:rsidP="006B7CD9"/>
    <w:p w14:paraId="38C97091" w14:textId="77777777" w:rsidR="006B7CD9" w:rsidRDefault="006B7CD9" w:rsidP="006B7CD9">
      <w:pPr>
        <w:pStyle w:val="Heading1"/>
        <w:numPr>
          <w:ilvl w:val="0"/>
          <w:numId w:val="0"/>
        </w:numPr>
        <w:ind w:left="425" w:hanging="425"/>
      </w:pPr>
      <w:bookmarkStart w:id="28" w:name="_Toc294079667"/>
      <w:r>
        <w:lastRenderedPageBreak/>
        <w:t>Popis kôdova</w:t>
      </w:r>
      <w:bookmarkEnd w:id="28"/>
    </w:p>
    <w:p w14:paraId="22F0457E" w14:textId="77777777" w:rsidR="006B7CD9" w:rsidRPr="00BB0F1C" w:rsidRDefault="006B7CD9">
      <w:pPr>
        <w:pStyle w:val="TableofFigures"/>
        <w:tabs>
          <w:tab w:val="right" w:leader="dot" w:pos="8778"/>
        </w:tabs>
        <w:rPr>
          <w:rFonts w:ascii="Calibri" w:hAnsi="Calibri"/>
          <w:noProof/>
          <w:sz w:val="22"/>
          <w:szCs w:val="22"/>
          <w:lang w:val="hr-BA" w:eastAsia="hr-BA"/>
        </w:rPr>
      </w:pPr>
      <w:r>
        <w:fldChar w:fldCharType="begin"/>
      </w:r>
      <w:r>
        <w:instrText xml:space="preserve"> TOC \h \z \c "Kôd" </w:instrText>
      </w:r>
      <w:r>
        <w:fldChar w:fldCharType="separate"/>
      </w:r>
      <w:hyperlink w:anchor="_Toc294079025" w:history="1">
        <w:r w:rsidRPr="00A93116">
          <w:rPr>
            <w:rStyle w:val="Hyperlink"/>
            <w:noProof/>
          </w:rPr>
          <w:t>Kôd 2.1 Program za pronalazak pozicije zadnjeg pojavljivanja znaka u nizu</w:t>
        </w:r>
        <w:r>
          <w:rPr>
            <w:noProof/>
            <w:webHidden/>
          </w:rPr>
          <w:tab/>
        </w:r>
        <w:r>
          <w:rPr>
            <w:noProof/>
            <w:webHidden/>
          </w:rPr>
          <w:fldChar w:fldCharType="begin"/>
        </w:r>
        <w:r>
          <w:rPr>
            <w:noProof/>
            <w:webHidden/>
          </w:rPr>
          <w:instrText xml:space="preserve"> PAGEREF _Toc294079025 \h </w:instrText>
        </w:r>
        <w:r>
          <w:rPr>
            <w:noProof/>
            <w:webHidden/>
          </w:rPr>
        </w:r>
        <w:r>
          <w:rPr>
            <w:noProof/>
            <w:webHidden/>
          </w:rPr>
          <w:fldChar w:fldCharType="separate"/>
        </w:r>
        <w:r w:rsidR="000E1EA5">
          <w:rPr>
            <w:noProof/>
            <w:webHidden/>
          </w:rPr>
          <w:t>7</w:t>
        </w:r>
        <w:r>
          <w:rPr>
            <w:noProof/>
            <w:webHidden/>
          </w:rPr>
          <w:fldChar w:fldCharType="end"/>
        </w:r>
      </w:hyperlink>
    </w:p>
    <w:p w14:paraId="76A6ABF1" w14:textId="77777777" w:rsidR="006B7CD9" w:rsidRDefault="006B7CD9" w:rsidP="006B7CD9">
      <w:r>
        <w:fldChar w:fldCharType="end"/>
      </w:r>
    </w:p>
    <w:p w14:paraId="731F2D17" w14:textId="77777777" w:rsidR="006B7CD9" w:rsidRDefault="006B7CD9" w:rsidP="006B7CD9">
      <w:r>
        <w:t xml:space="preserve">Napomena: na naslov </w:t>
      </w:r>
      <w:r>
        <w:rPr>
          <w:b/>
          <w:bCs/>
        </w:rPr>
        <w:t>Popis kôdova</w:t>
      </w:r>
      <w:r>
        <w:t xml:space="preserve"> primijenite stil Heading 1, a zatim ručno maknite brojčanu oznaku. Tablicu slika umećete na način da odaberete </w:t>
      </w:r>
      <w:r w:rsidRPr="009368BE">
        <w:rPr>
          <w:b/>
        </w:rPr>
        <w:t>Reference</w:t>
      </w:r>
      <w:r>
        <w:t xml:space="preserve"> - </w:t>
      </w:r>
      <w:r>
        <w:rPr>
          <w:b/>
          <w:bCs/>
          <w:iCs/>
        </w:rPr>
        <w:t>References</w:t>
      </w:r>
      <w:r>
        <w:rPr>
          <w:i/>
        </w:rPr>
        <w:t xml:space="preserve"> </w:t>
      </w:r>
      <w:r>
        <w:rPr>
          <w:iCs/>
        </w:rPr>
        <w:t>u glavnom izborniku</w:t>
      </w:r>
      <w:r>
        <w:rPr>
          <w:i/>
        </w:rPr>
        <w:t xml:space="preserve"> </w:t>
      </w:r>
      <w:r>
        <w:rPr>
          <w:iCs/>
        </w:rPr>
        <w:t xml:space="preserve">i zatim opciju </w:t>
      </w:r>
      <w:r w:rsidRPr="009368BE">
        <w:rPr>
          <w:b/>
          <w:iCs/>
        </w:rPr>
        <w:t xml:space="preserve">Umetni </w:t>
      </w:r>
      <w:r>
        <w:rPr>
          <w:b/>
          <w:iCs/>
        </w:rPr>
        <w:t>tablicu slika</w:t>
      </w:r>
      <w:r w:rsidRPr="009368BE">
        <w:rPr>
          <w:b/>
          <w:iCs/>
        </w:rPr>
        <w:t xml:space="preserve"> </w:t>
      </w:r>
      <w:r>
        <w:rPr>
          <w:b/>
          <w:iCs/>
        </w:rPr>
        <w:t>–</w:t>
      </w:r>
      <w:r w:rsidRPr="009368BE">
        <w:rPr>
          <w:b/>
          <w:iCs/>
        </w:rPr>
        <w:t xml:space="preserve"> Insert</w:t>
      </w:r>
      <w:r>
        <w:rPr>
          <w:iCs/>
        </w:rPr>
        <w:t xml:space="preserve"> </w:t>
      </w:r>
      <w:r w:rsidRPr="006B7CD9">
        <w:rPr>
          <w:b/>
          <w:iCs/>
        </w:rPr>
        <w:t>Table Caption</w:t>
      </w:r>
      <w:r>
        <w:t>. Odaberite opciju da umećete kôd. Prihvatite sve zadane opcije.</w:t>
      </w:r>
    </w:p>
    <w:p w14:paraId="0E11C4F8" w14:textId="77777777" w:rsidR="003E2212" w:rsidRDefault="004E0CB3">
      <w:pPr>
        <w:pStyle w:val="Heading1"/>
        <w:numPr>
          <w:ilvl w:val="0"/>
          <w:numId w:val="0"/>
        </w:numPr>
      </w:pPr>
      <w:bookmarkStart w:id="29" w:name="_Toc294079668"/>
      <w:r>
        <w:lastRenderedPageBreak/>
        <w:t>L</w:t>
      </w:r>
      <w:r w:rsidR="003E2212">
        <w:t>iteratura</w:t>
      </w:r>
      <w:bookmarkEnd w:id="29"/>
    </w:p>
    <w:p w14:paraId="5ABE0A13" w14:textId="77777777" w:rsidR="003E2212" w:rsidRDefault="003E2212">
      <w:r>
        <w:t xml:space="preserve">Svaki autor piše popis literature na kraju </w:t>
      </w:r>
      <w:r w:rsidR="001D7EB3">
        <w:t>rada</w:t>
      </w:r>
      <w:r>
        <w:t>. Popis literature se piše stilom literatura.</w:t>
      </w:r>
    </w:p>
    <w:p w14:paraId="47956CA5" w14:textId="77777777" w:rsidR="003E2212" w:rsidRDefault="003E2212">
      <w:pPr>
        <w:pStyle w:val="literatura"/>
        <w:rPr>
          <w:lang w:val="hr-HR"/>
        </w:rPr>
      </w:pPr>
      <w:r>
        <w:rPr>
          <w:smallCaps/>
          <w:lang w:val="hr-HR"/>
        </w:rPr>
        <w:t>Stallings</w:t>
      </w:r>
      <w:r>
        <w:rPr>
          <w:lang w:val="hr-HR"/>
        </w:rPr>
        <w:t xml:space="preserve">, W. </w:t>
      </w:r>
      <w:r>
        <w:rPr>
          <w:i/>
          <w:iCs/>
          <w:lang w:val="hr-HR"/>
        </w:rPr>
        <w:t>Data and Computer Networks</w:t>
      </w:r>
      <w:r>
        <w:rPr>
          <w:lang w:val="hr-HR"/>
        </w:rPr>
        <w:t xml:space="preserve">. </w:t>
      </w:r>
      <w:r w:rsidR="00BA1556">
        <w:rPr>
          <w:lang w:val="hr-HR"/>
        </w:rPr>
        <w:t xml:space="preserve">London: </w:t>
      </w:r>
      <w:r>
        <w:rPr>
          <w:lang w:val="hr-HR"/>
        </w:rPr>
        <w:t>John Wiley,</w:t>
      </w:r>
      <w:r w:rsidR="00BA1556">
        <w:rPr>
          <w:lang w:val="hr-HR"/>
        </w:rPr>
        <w:t xml:space="preserve"> 2006</w:t>
      </w:r>
      <w:r>
        <w:rPr>
          <w:lang w:val="hr-HR"/>
        </w:rPr>
        <w:t>.</w:t>
      </w:r>
    </w:p>
    <w:p w14:paraId="4A75C571" w14:textId="77777777" w:rsidR="003E2212" w:rsidRDefault="003E2212">
      <w:pPr>
        <w:pStyle w:val="literatura"/>
        <w:rPr>
          <w:lang w:val="hr-HR"/>
        </w:rPr>
      </w:pPr>
      <w:r>
        <w:rPr>
          <w:smallCaps/>
          <w:lang w:val="hr-HR"/>
        </w:rPr>
        <w:t>Stallings</w:t>
      </w:r>
      <w:r>
        <w:rPr>
          <w:lang w:val="hr-HR"/>
        </w:rPr>
        <w:t xml:space="preserve">, W. </w:t>
      </w:r>
      <w:r>
        <w:rPr>
          <w:i/>
          <w:iCs/>
          <w:lang w:val="hr-HR"/>
        </w:rPr>
        <w:t>Local Computer Networks</w:t>
      </w:r>
      <w:r>
        <w:rPr>
          <w:lang w:val="hr-HR"/>
        </w:rPr>
        <w:t>.</w:t>
      </w:r>
      <w:r w:rsidR="00BA1556">
        <w:rPr>
          <w:lang w:val="hr-HR"/>
        </w:rPr>
        <w:t xml:space="preserve"> London:</w:t>
      </w:r>
      <w:r>
        <w:rPr>
          <w:lang w:val="hr-HR"/>
        </w:rPr>
        <w:t xml:space="preserve"> John Wiley,</w:t>
      </w:r>
      <w:r w:rsidR="00BA1556">
        <w:rPr>
          <w:lang w:val="hr-HR"/>
        </w:rPr>
        <w:t xml:space="preserve"> 2006a</w:t>
      </w:r>
      <w:r>
        <w:rPr>
          <w:lang w:val="hr-HR"/>
        </w:rPr>
        <w:t>.</w:t>
      </w:r>
    </w:p>
    <w:p w14:paraId="23244F2D" w14:textId="77777777" w:rsidR="003E2212" w:rsidRDefault="003E2212">
      <w:pPr>
        <w:pStyle w:val="literatura"/>
        <w:rPr>
          <w:lang w:val="hr-HR"/>
        </w:rPr>
      </w:pPr>
      <w:r>
        <w:rPr>
          <w:smallCaps/>
          <w:lang w:val="hr-HR"/>
        </w:rPr>
        <w:t>ATM Forum</w:t>
      </w:r>
      <w:r w:rsidR="00D12AB5">
        <w:rPr>
          <w:lang w:val="hr-HR"/>
        </w:rPr>
        <w:t>,</w:t>
      </w:r>
      <w:r>
        <w:rPr>
          <w:lang w:val="hr-HR"/>
        </w:rPr>
        <w:t xml:space="preserve"> User-Network</w:t>
      </w:r>
      <w:r w:rsidR="00D12AB5">
        <w:rPr>
          <w:lang w:val="hr-HR"/>
        </w:rPr>
        <w:t xml:space="preserve"> Interface (UNI) Specification, http://www.atmforum.com, </w:t>
      </w:r>
      <w:r w:rsidR="006947B9">
        <w:rPr>
          <w:lang w:val="hr-HR"/>
        </w:rPr>
        <w:t>travanj</w:t>
      </w:r>
      <w:r w:rsidR="00D12AB5">
        <w:rPr>
          <w:lang w:val="hr-HR"/>
        </w:rPr>
        <w:t>. 2010.</w:t>
      </w:r>
    </w:p>
    <w:p w14:paraId="42FE43FE" w14:textId="77777777" w:rsidR="003E2212" w:rsidRDefault="003E2212">
      <w:pPr>
        <w:pStyle w:val="literatura"/>
        <w:rPr>
          <w:lang w:val="hr-HR"/>
        </w:rPr>
      </w:pPr>
      <w:r>
        <w:rPr>
          <w:smallCaps/>
          <w:lang w:val="hr-HR"/>
        </w:rPr>
        <w:t>Brady</w:t>
      </w:r>
      <w:r>
        <w:rPr>
          <w:lang w:val="hr-HR"/>
        </w:rPr>
        <w:t xml:space="preserve">, P.T. A statistical Analysis of On-off Patterns in 16 Conversation, </w:t>
      </w:r>
      <w:r>
        <w:rPr>
          <w:i/>
          <w:iCs/>
          <w:lang w:val="hr-HR"/>
        </w:rPr>
        <w:t>Bell System Technical Journal</w:t>
      </w:r>
      <w:r w:rsidR="00BA1556">
        <w:rPr>
          <w:lang w:val="hr-HR"/>
        </w:rPr>
        <w:t>, 47,1 (1998), 55-62.</w:t>
      </w:r>
    </w:p>
    <w:p w14:paraId="2F834E87" w14:textId="77777777" w:rsidR="00BA1556" w:rsidRDefault="00BA1556">
      <w:pPr>
        <w:pStyle w:val="literatura"/>
        <w:rPr>
          <w:lang w:val="hr-HR"/>
        </w:rPr>
      </w:pPr>
      <w:r>
        <w:rPr>
          <w:smallCaps/>
          <w:lang w:val="hr-HR"/>
        </w:rPr>
        <w:t xml:space="preserve">Brady, N. </w:t>
      </w:r>
      <w:r>
        <w:rPr>
          <w:lang w:val="hr-HR"/>
        </w:rPr>
        <w:t xml:space="preserve">A statistical Analysis of Use Case. </w:t>
      </w:r>
      <w:r w:rsidRPr="00BA1556">
        <w:rPr>
          <w:i/>
          <w:iCs/>
          <w:lang w:val="hr-HR"/>
        </w:rPr>
        <w:t>Proceedings of the 7th International Conference o</w:t>
      </w:r>
      <w:r w:rsidR="00D12AB5">
        <w:rPr>
          <w:i/>
          <w:iCs/>
          <w:lang w:val="hr-HR"/>
        </w:rPr>
        <w:t xml:space="preserve">n Telecommunications ConTEL, </w:t>
      </w:r>
      <w:r w:rsidR="00D12AB5">
        <w:rPr>
          <w:lang w:val="hr-HR"/>
        </w:rPr>
        <w:t>Zagreb, (2003), 45-52.</w:t>
      </w:r>
    </w:p>
    <w:p w14:paraId="5B68500E" w14:textId="77777777" w:rsidR="00843DB4" w:rsidRDefault="00843DB4" w:rsidP="00843DB4">
      <w:pPr>
        <w:pStyle w:val="literatura"/>
        <w:rPr>
          <w:lang w:val="hr-HR"/>
        </w:rPr>
      </w:pPr>
      <w:r w:rsidRPr="00843DB4">
        <w:rPr>
          <w:smallCaps/>
          <w:lang w:val="hr-HR"/>
        </w:rPr>
        <w:t>Lilys</w:t>
      </w:r>
      <w:r w:rsidRPr="00843DB4">
        <w:rPr>
          <w:lang w:val="hr-HR"/>
        </w:rPr>
        <w:t xml:space="preserve">, M. Final </w:t>
      </w:r>
      <w:r>
        <w:rPr>
          <w:lang w:val="hr-HR"/>
        </w:rPr>
        <w:t>dat</w:t>
      </w:r>
      <w:r w:rsidRPr="00843DB4">
        <w:rPr>
          <w:lang w:val="hr-HR"/>
        </w:rPr>
        <w:t xml:space="preserve">a structures. </w:t>
      </w:r>
      <w:r w:rsidRPr="00843DB4">
        <w:rPr>
          <w:i/>
          <w:lang w:val="hr-HR"/>
        </w:rPr>
        <w:t>Doktorski rad</w:t>
      </w:r>
      <w:r w:rsidRPr="00843DB4">
        <w:rPr>
          <w:lang w:val="hr-HR"/>
        </w:rPr>
        <w:t>. Sveučilište u Zagrebu, 2010.</w:t>
      </w:r>
    </w:p>
    <w:p w14:paraId="4BD42012" w14:textId="77777777" w:rsidR="002572E8" w:rsidRDefault="002572E8" w:rsidP="002572E8">
      <w:pPr>
        <w:pStyle w:val="literatura"/>
        <w:numPr>
          <w:ilvl w:val="0"/>
          <w:numId w:val="0"/>
        </w:numPr>
        <w:ind w:left="567"/>
        <w:rPr>
          <w:lang w:val="hr-HR"/>
        </w:rPr>
      </w:pPr>
    </w:p>
    <w:p w14:paraId="23DF3D77" w14:textId="77777777" w:rsidR="003E2212" w:rsidRDefault="003E2212">
      <w:pPr>
        <w:tabs>
          <w:tab w:val="left" w:pos="840"/>
          <w:tab w:val="left" w:pos="5040"/>
        </w:tabs>
      </w:pPr>
      <w:r>
        <w:t xml:space="preserve">Na naslov </w:t>
      </w:r>
      <w:r>
        <w:rPr>
          <w:b/>
          <w:bCs/>
        </w:rPr>
        <w:t>Literatura</w:t>
      </w:r>
      <w:r>
        <w:t xml:space="preserve"> primijenite stil Heading 1, a zatim ručno maknite brojčanu oznaku (to je važno kako bi i skraćenice ušle u sadržaj na početku rada, prije uvoda). Pri kreiranju popisa literature koristite stil literatura.</w:t>
      </w:r>
    </w:p>
    <w:p w14:paraId="4645B96C" w14:textId="77777777" w:rsidR="006947B9" w:rsidRDefault="006947B9">
      <w:pPr>
        <w:tabs>
          <w:tab w:val="left" w:pos="840"/>
          <w:tab w:val="left" w:pos="5040"/>
        </w:tabs>
      </w:pPr>
      <w:r>
        <w:t>Ako u popis literature upisujete Internet izvor važno je navesti pun</w:t>
      </w:r>
      <w:r w:rsidR="00CE005D">
        <w:t xml:space="preserve">i link do korištenog dokumenta i datum kada je dokument preuzet. </w:t>
      </w:r>
    </w:p>
    <w:p w14:paraId="7BE7511A" w14:textId="77777777" w:rsidR="003E2212" w:rsidRDefault="003E2212">
      <w:r>
        <w:t xml:space="preserve">Imenima autora i standardizacijskih organizacija potrebno je promijeniti ručno font u opciji </w:t>
      </w:r>
      <w:r w:rsidR="009C7D3A">
        <w:rPr>
          <w:b/>
          <w:bCs/>
        </w:rPr>
        <w:t>Home</w:t>
      </w:r>
      <w:r>
        <w:rPr>
          <w:b/>
          <w:bCs/>
        </w:rPr>
        <w:t xml:space="preserve"> </w:t>
      </w:r>
      <w:r w:rsidR="006947B9">
        <w:rPr>
          <w:b/>
          <w:bCs/>
        </w:rPr>
        <w:t>–</w:t>
      </w:r>
      <w:r>
        <w:rPr>
          <w:b/>
          <w:bCs/>
        </w:rPr>
        <w:t xml:space="preserve"> </w:t>
      </w:r>
      <w:r w:rsidR="006947B9">
        <w:rPr>
          <w:b/>
          <w:bCs/>
        </w:rPr>
        <w:t xml:space="preserve">Velika mala slova - </w:t>
      </w:r>
      <w:r>
        <w:rPr>
          <w:b/>
          <w:bCs/>
        </w:rPr>
        <w:t>Change Case</w:t>
      </w:r>
    </w:p>
    <w:p w14:paraId="741F4FB9" w14:textId="77777777" w:rsidR="003E2212" w:rsidRDefault="00401B81">
      <w:pPr>
        <w:pStyle w:val="slika"/>
        <w:keepNext/>
      </w:pPr>
      <w:r>
        <w:rPr>
          <w:noProof/>
          <w:lang w:val="hr-HR" w:eastAsia="hr-HR"/>
        </w:rPr>
        <w:drawing>
          <wp:inline distT="0" distB="0" distL="0" distR="0" wp14:anchorId="5D6AF996" wp14:editId="6BF5D59E">
            <wp:extent cx="1476375" cy="140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6375" cy="1409700"/>
                    </a:xfrm>
                    <a:prstGeom prst="rect">
                      <a:avLst/>
                    </a:prstGeom>
                    <a:noFill/>
                    <a:ln>
                      <a:noFill/>
                    </a:ln>
                  </pic:spPr>
                </pic:pic>
              </a:graphicData>
            </a:graphic>
          </wp:inline>
        </w:drawing>
      </w:r>
    </w:p>
    <w:p w14:paraId="70426105" w14:textId="77777777" w:rsidR="003E2212" w:rsidRDefault="003E2212">
      <w:pPr>
        <w:rPr>
          <w:b/>
          <w:bCs/>
        </w:rPr>
      </w:pPr>
      <w:r>
        <w:t xml:space="preserve">i zatim odabrati opciju </w:t>
      </w:r>
      <w:r w:rsidR="006947B9" w:rsidRPr="006947B9">
        <w:rPr>
          <w:b/>
        </w:rPr>
        <w:t>Veliko početno slovo svake riječi</w:t>
      </w:r>
      <w:r w:rsidR="006947B9">
        <w:t xml:space="preserve"> - </w:t>
      </w:r>
      <w:r w:rsidR="009C7D3A">
        <w:rPr>
          <w:b/>
          <w:bCs/>
        </w:rPr>
        <w:t>Capitalize Each World</w:t>
      </w:r>
      <w:r>
        <w:rPr>
          <w:b/>
          <w:bCs/>
        </w:rPr>
        <w:t>.</w:t>
      </w:r>
    </w:p>
    <w:p w14:paraId="3D90DD8D" w14:textId="77777777" w:rsidR="003E2212" w:rsidRDefault="003E2212">
      <w:r>
        <w:t>Pozivanje na literaturu u tekstu se provodi na način:</w:t>
      </w:r>
    </w:p>
    <w:p w14:paraId="799030E0"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 1998</w:t>
      </w:r>
      <w:r>
        <w:rPr>
          <w:lang w:val="hr-HR"/>
        </w:rPr>
        <w:t>).</w:t>
      </w:r>
    </w:p>
    <w:p w14:paraId="2BB00C98" w14:textId="77777777" w:rsidR="003E2212" w:rsidRDefault="003E2212">
      <w:r>
        <w:t>Ako za istu referencu postoji više autora, onda je referenciranje potrebno provesti kako slijedi:</w:t>
      </w:r>
    </w:p>
    <w:p w14:paraId="1BDFE994" w14:textId="77777777" w:rsidR="003E2212" w:rsidRDefault="003E2212">
      <w:pPr>
        <w:pStyle w:val="bullet1"/>
        <w:rPr>
          <w:lang w:val="hr-HR"/>
        </w:rPr>
      </w:pPr>
      <w:r>
        <w:rPr>
          <w:lang w:val="hr-HR"/>
        </w:rPr>
        <w:lastRenderedPageBreak/>
        <w:t>Povezivanje lokalnih mreža s javnom mrežom provodi se uporabom usmjerivača (</w:t>
      </w:r>
      <w:r w:rsidR="00FA093A" w:rsidRPr="00FA093A">
        <w:rPr>
          <w:lang w:val="hr-HR"/>
        </w:rPr>
        <w:t>Martinis</w:t>
      </w:r>
      <w:r w:rsidR="00FA093A">
        <w:rPr>
          <w:lang w:val="hr-HR"/>
        </w:rPr>
        <w:t xml:space="preserve"> et al., </w:t>
      </w:r>
      <w:r w:rsidR="00967483">
        <w:rPr>
          <w:lang w:val="hr-HR"/>
        </w:rPr>
        <w:t>1990),</w:t>
      </w:r>
    </w:p>
    <w:p w14:paraId="78109BBE" w14:textId="77777777" w:rsidR="003E2212" w:rsidRDefault="003E2212">
      <w:r>
        <w:t>Konačno, ako se na istu tvrdnju odnosi više od jedne reference, onda je zapis sljedeći:</w:t>
      </w:r>
    </w:p>
    <w:p w14:paraId="3033C514" w14:textId="77777777" w:rsidR="003E2212" w:rsidRDefault="003E2212">
      <w:pPr>
        <w:pStyle w:val="bullet1"/>
        <w:rPr>
          <w:lang w:val="hr-HR"/>
        </w:rPr>
      </w:pPr>
      <w:r>
        <w:rPr>
          <w:lang w:val="hr-HR"/>
        </w:rPr>
        <w:t>Povezivanje lokalnih mreža s javnom mrežom provodi se uporabom usmjerivača (</w:t>
      </w:r>
      <w:r w:rsidR="00FA093A" w:rsidRPr="00FA093A">
        <w:rPr>
          <w:lang w:val="hr-HR"/>
        </w:rPr>
        <w:t>Martinis, 1998</w:t>
      </w:r>
      <w:r w:rsidR="00FA093A">
        <w:rPr>
          <w:lang w:val="hr-HR"/>
        </w:rPr>
        <w:t>; Alba, 1997</w:t>
      </w:r>
      <w:r>
        <w:rPr>
          <w:lang w:val="hr-HR"/>
        </w:rPr>
        <w:t>).</w:t>
      </w:r>
    </w:p>
    <w:p w14:paraId="4D1C7040" w14:textId="77777777" w:rsidR="003E2212" w:rsidRDefault="00401B81">
      <w:pPr>
        <w:pStyle w:val="slika"/>
        <w:keepNext/>
      </w:pPr>
      <w:r>
        <w:rPr>
          <w:noProof/>
          <w:lang w:val="hr-HR" w:eastAsia="hr-HR"/>
        </w:rPr>
        <w:drawing>
          <wp:inline distT="0" distB="0" distL="0" distR="0" wp14:anchorId="5110FE57" wp14:editId="13FA37D5">
            <wp:extent cx="3981450" cy="492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4924425"/>
                    </a:xfrm>
                    <a:prstGeom prst="rect">
                      <a:avLst/>
                    </a:prstGeom>
                    <a:noFill/>
                    <a:ln>
                      <a:noFill/>
                    </a:ln>
                  </pic:spPr>
                </pic:pic>
              </a:graphicData>
            </a:graphic>
          </wp:inline>
        </w:drawing>
      </w:r>
    </w:p>
    <w:p w14:paraId="570B14E0" w14:textId="77777777" w:rsidR="002F7999" w:rsidRPr="002F7999" w:rsidRDefault="002F7999" w:rsidP="002F7999">
      <w:r>
        <w:t>Svaku stavku u literaturi treba u tekstu barem jednom referencirati.</w:t>
      </w:r>
    </w:p>
    <w:p w14:paraId="5F2CB61B" w14:textId="77777777" w:rsidR="00CE005D" w:rsidRDefault="00CE005D" w:rsidP="00200E2C">
      <w:pPr>
        <w:spacing w:before="0" w:after="0" w:line="240" w:lineRule="auto"/>
        <w:jc w:val="left"/>
      </w:pPr>
    </w:p>
    <w:p w14:paraId="515316C1" w14:textId="77777777" w:rsidR="000622F9" w:rsidRDefault="006947B9" w:rsidP="006947B9">
      <w:pPr>
        <w:pStyle w:val="Heading1"/>
        <w:numPr>
          <w:ilvl w:val="0"/>
          <w:numId w:val="0"/>
        </w:numPr>
        <w:ind w:left="425" w:hanging="425"/>
      </w:pPr>
      <w:bookmarkStart w:id="30" w:name="_Toc294079669"/>
      <w:r>
        <w:lastRenderedPageBreak/>
        <w:t>Prilog</w:t>
      </w:r>
      <w:bookmarkEnd w:id="30"/>
    </w:p>
    <w:p w14:paraId="7B9CC7FF" w14:textId="77777777" w:rsidR="006B7CD9" w:rsidRDefault="006947B9" w:rsidP="000C4248">
      <w:r>
        <w:t>Završni rad može imati priloge</w:t>
      </w:r>
      <w:r w:rsidR="006B7CD9">
        <w:t xml:space="preserve">, ali se oni ne prilažu uz pisanu verziju završnog rada već se </w:t>
      </w:r>
      <w:r w:rsidR="004340C1">
        <w:t xml:space="preserve">mogu priložiti na završnom ispitu ukoliko povjerenstvo na završnom ispitu tako odluči. Važno je čuvati svu poratnu dokumentaciju koja je nastala pri izradi završnog rada. </w:t>
      </w:r>
    </w:p>
    <w:p w14:paraId="48B17254" w14:textId="77777777" w:rsidR="00246BCB" w:rsidRDefault="006947B9" w:rsidP="004340C1">
      <w:pPr>
        <w:rPr>
          <w:b/>
          <w:bCs/>
        </w:rPr>
      </w:pPr>
      <w:r>
        <w:t xml:space="preserve">S unutarnje strane na zadnjim koricama originala, kao i svake kopije završnog rada, pričvršćuje se CD s kompletnim završnim radom u izvornom </w:t>
      </w:r>
      <w:r w:rsidR="001D7EB3">
        <w:t>formatu (npr. .doc)</w:t>
      </w:r>
      <w:r>
        <w:t xml:space="preserve"> i .pdf formatu sa svom popratnom dokumentacijom i programima. </w:t>
      </w:r>
      <w:r w:rsidR="004340C1">
        <w:t xml:space="preserve">Pri čemu je obvezno da na tom CD- u postoji i dokument koji opisuje </w:t>
      </w:r>
      <w:r w:rsidR="000622F9">
        <w:t xml:space="preserve">kako se rezultat njegova </w:t>
      </w:r>
      <w:r w:rsidR="000C4248">
        <w:t xml:space="preserve">diplomskog </w:t>
      </w:r>
      <w:r w:rsidR="000622F9">
        <w:t>rad</w:t>
      </w:r>
      <w:r w:rsidR="000C4248">
        <w:t>a</w:t>
      </w:r>
      <w:r w:rsidR="000622F9">
        <w:t xml:space="preserve"> (softver ili hardver) koristi (ili kako se npr. izvode mjerenja koja je opisao u radu).</w:t>
      </w:r>
      <w:r w:rsidR="000C4248">
        <w:t xml:space="preserve"> Ako se radi o softveru nužno je opisati i kako se programska podrška instalira. </w:t>
      </w:r>
    </w:p>
    <w:p w14:paraId="5A7BE18C" w14:textId="77777777" w:rsidR="00AE5DFF" w:rsidRDefault="00AE5DFF">
      <w:pPr>
        <w:spacing w:before="0" w:after="0" w:line="240" w:lineRule="auto"/>
        <w:jc w:val="left"/>
      </w:pPr>
      <w:r>
        <w:br w:type="page"/>
      </w:r>
    </w:p>
    <w:p w14:paraId="5D889A50" w14:textId="77777777" w:rsidR="000622F9" w:rsidRPr="00AE5DFF" w:rsidRDefault="00AE5DFF">
      <w:r>
        <w:rPr>
          <w:noProof/>
          <w:lang w:eastAsia="hr-HR"/>
        </w:rPr>
        <w:lastRenderedPageBreak/>
        <mc:AlternateContent>
          <mc:Choice Requires="wps">
            <w:drawing>
              <wp:anchor distT="0" distB="0" distL="114300" distR="114300" simplePos="0" relativeHeight="251661312" behindDoc="0" locked="0" layoutInCell="1" allowOverlap="1" wp14:anchorId="013CB342" wp14:editId="10B5AC64">
                <wp:simplePos x="0" y="0"/>
                <wp:positionH relativeFrom="column">
                  <wp:posOffset>828675</wp:posOffset>
                </wp:positionH>
                <wp:positionV relativeFrom="paragraph">
                  <wp:posOffset>2752725</wp:posOffset>
                </wp:positionV>
                <wp:extent cx="3886200" cy="9144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70CC4" w14:textId="77777777" w:rsidR="00AE5DFF" w:rsidRDefault="00AE5DFF" w:rsidP="00AE5DFF">
                            <w:pPr>
                              <w:jc w:val="right"/>
                              <w:rPr>
                                <w:rFonts w:ascii="Arial" w:hAnsi="Arial" w:cs="Arial"/>
                                <w:sz w:val="28"/>
                                <w:szCs w:val="28"/>
                              </w:rPr>
                            </w:pPr>
                            <w:r>
                              <w:rPr>
                                <w:rFonts w:ascii="Arial" w:hAnsi="Arial" w:cs="Arial"/>
                                <w:sz w:val="28"/>
                                <w:szCs w:val="28"/>
                              </w:rPr>
                              <w:t>Pristupnik: Hrvoje Horvat, JMBAG</w:t>
                            </w:r>
                          </w:p>
                          <w:p w14:paraId="24F18A8E" w14:textId="77777777" w:rsidR="00AE5DFF" w:rsidRDefault="00AE5DFF" w:rsidP="00AE5DFF">
                            <w:pPr>
                              <w:jc w:val="right"/>
                              <w:rPr>
                                <w:rFonts w:ascii="Arial" w:hAnsi="Arial" w:cs="Arial"/>
                                <w:sz w:val="28"/>
                                <w:szCs w:val="28"/>
                              </w:rPr>
                            </w:pPr>
                            <w:r>
                              <w:rPr>
                                <w:rFonts w:ascii="Arial" w:hAnsi="Arial" w:cs="Arial"/>
                                <w:sz w:val="28"/>
                                <w:szCs w:val="28"/>
                              </w:rPr>
                              <w:t xml:space="preserve">Mentor: </w:t>
                            </w:r>
                            <w:r w:rsidR="008E4B15">
                              <w:rPr>
                                <w:rFonts w:ascii="Arial" w:hAnsi="Arial" w:cs="Arial"/>
                                <w:sz w:val="28"/>
                                <w:szCs w:val="28"/>
                              </w:rPr>
                              <w:t>p</w:t>
                            </w:r>
                            <w:r>
                              <w:rPr>
                                <w:rFonts w:ascii="Arial" w:hAnsi="Arial" w:cs="Arial"/>
                                <w:sz w:val="28"/>
                                <w:szCs w:val="28"/>
                              </w:rPr>
                              <w:t>rof. dr. sc. Dobar Voditelj</w:t>
                            </w:r>
                          </w:p>
                          <w:p w14:paraId="615D2AC6" w14:textId="77777777" w:rsidR="00AE5DFF" w:rsidRPr="004D72E2" w:rsidRDefault="00AE5DFF" w:rsidP="00AE5DFF">
                            <w:pPr>
                              <w:jc w:val="right"/>
                              <w:rPr>
                                <w:rFonts w:ascii="Arial" w:hAnsi="Arial" w:cs="Arial"/>
                                <w:sz w:val="28"/>
                                <w:szCs w:val="28"/>
                              </w:rPr>
                            </w:pPr>
                            <w:r>
                              <w:rPr>
                                <w:rFonts w:ascii="Arial" w:hAnsi="Arial" w:cs="Arial"/>
                                <w:sz w:val="28"/>
                                <w:szCs w:val="28"/>
                              </w:rPr>
                              <w:t>Datum: 02. 02. 2006.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C2191" id="_x0000_t202" coordsize="21600,21600" o:spt="202" path="m,l,21600r21600,l21600,xe">
                <v:stroke joinstyle="miter"/>
                <v:path gradientshapeok="t" o:connecttype="rect"/>
              </v:shapetype>
              <v:shape id="Text Box 16" o:spid="_x0000_s1026" type="#_x0000_t202" style="position:absolute;left:0;text-align:left;margin-left:65.25pt;margin-top:216.75pt;width:30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" stroked="f">
                <v:textbox>
                  <w:txbxContent>
                    <w:p w:rsidR="00AE5DFF" w:rsidRDefault="00AE5DFF" w:rsidP="00AE5DFF">
                      <w:pPr>
                        <w:jc w:val="right"/>
                        <w:rPr>
                          <w:rFonts w:ascii="Arial" w:hAnsi="Arial" w:cs="Arial"/>
                          <w:sz w:val="28"/>
                          <w:szCs w:val="28"/>
                        </w:rPr>
                      </w:pPr>
                      <w:r>
                        <w:rPr>
                          <w:rFonts w:ascii="Arial" w:hAnsi="Arial" w:cs="Arial"/>
                          <w:sz w:val="28"/>
                          <w:szCs w:val="28"/>
                        </w:rPr>
                        <w:t>Pristupnik: Hrvoje Horvat, JMBAG</w:t>
                      </w:r>
                    </w:p>
                    <w:p w:rsidR="00AE5DFF" w:rsidRDefault="00AE5DFF" w:rsidP="00AE5DFF">
                      <w:pPr>
                        <w:jc w:val="right"/>
                        <w:rPr>
                          <w:rFonts w:ascii="Arial" w:hAnsi="Arial" w:cs="Arial"/>
                          <w:sz w:val="28"/>
                          <w:szCs w:val="28"/>
                        </w:rPr>
                      </w:pPr>
                      <w:r>
                        <w:rPr>
                          <w:rFonts w:ascii="Arial" w:hAnsi="Arial" w:cs="Arial"/>
                          <w:sz w:val="28"/>
                          <w:szCs w:val="28"/>
                        </w:rPr>
                        <w:t xml:space="preserve">Mentor: </w:t>
                      </w:r>
                      <w:r w:rsidR="008E4B15">
                        <w:rPr>
                          <w:rFonts w:ascii="Arial" w:hAnsi="Arial" w:cs="Arial"/>
                          <w:sz w:val="28"/>
                          <w:szCs w:val="28"/>
                        </w:rPr>
                        <w:t>p</w:t>
                      </w:r>
                      <w:r>
                        <w:rPr>
                          <w:rFonts w:ascii="Arial" w:hAnsi="Arial" w:cs="Arial"/>
                          <w:sz w:val="28"/>
                          <w:szCs w:val="28"/>
                        </w:rPr>
                        <w:t>rof. dr. sc. Dobar Voditelj</w:t>
                      </w:r>
                    </w:p>
                    <w:p w:rsidR="00AE5DFF" w:rsidRPr="004D72E2" w:rsidRDefault="00AE5DFF" w:rsidP="00AE5DFF">
                      <w:pPr>
                        <w:jc w:val="right"/>
                        <w:rPr>
                          <w:rFonts w:ascii="Arial" w:hAnsi="Arial" w:cs="Arial"/>
                          <w:sz w:val="28"/>
                          <w:szCs w:val="28"/>
                        </w:rPr>
                      </w:pPr>
                      <w:r>
                        <w:rPr>
                          <w:rFonts w:ascii="Arial" w:hAnsi="Arial" w:cs="Arial"/>
                          <w:sz w:val="28"/>
                          <w:szCs w:val="28"/>
                        </w:rPr>
                        <w:t>Datum: 02. 02. 2006.</w:t>
                      </w:r>
                    </w:p>
                  </w:txbxContent>
                </v:textbox>
              </v:shape>
            </w:pict>
          </mc:Fallback>
        </mc:AlternateContent>
      </w:r>
      <w:r>
        <w:rPr>
          <w:noProof/>
          <w:lang w:eastAsia="hr-HR"/>
        </w:rPr>
        <mc:AlternateContent>
          <mc:Choice Requires="wps">
            <w:drawing>
              <wp:anchor distT="0" distB="0" distL="114300" distR="114300" simplePos="0" relativeHeight="251660288" behindDoc="0" locked="0" layoutInCell="1" allowOverlap="1" wp14:anchorId="24A341C3" wp14:editId="261E951E">
                <wp:simplePos x="0" y="0"/>
                <wp:positionH relativeFrom="column">
                  <wp:posOffset>828675</wp:posOffset>
                </wp:positionH>
                <wp:positionV relativeFrom="paragraph">
                  <wp:posOffset>1438275</wp:posOffset>
                </wp:positionV>
                <wp:extent cx="3886200" cy="14859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AE06D" w14:textId="77777777" w:rsidR="00AE5DFF" w:rsidRPr="004D72E2" w:rsidRDefault="00AE5DFF" w:rsidP="00AE5DFF">
                            <w:pPr>
                              <w:jc w:val="center"/>
                              <w:rPr>
                                <w:rFonts w:ascii="Arial" w:hAnsi="Arial" w:cs="Arial"/>
                                <w:b/>
                                <w:sz w:val="40"/>
                                <w:szCs w:val="40"/>
                              </w:rPr>
                            </w:pPr>
                            <w:r w:rsidRPr="004D72E2">
                              <w:rPr>
                                <w:rFonts w:ascii="Arial" w:hAnsi="Arial" w:cs="Arial"/>
                                <w:b/>
                                <w:sz w:val="40"/>
                                <w:szCs w:val="40"/>
                              </w:rPr>
                              <w:t xml:space="preserve">NASLOV </w:t>
                            </w:r>
                            <w:r w:rsidR="008E4B15">
                              <w:rPr>
                                <w:rFonts w:ascii="Arial" w:hAnsi="Arial" w:cs="Arial"/>
                                <w:b/>
                                <w:sz w:val="40"/>
                                <w:szCs w:val="40"/>
                              </w:rPr>
                              <w:t>ZAVRŠNOG</w:t>
                            </w:r>
                            <w:r w:rsidRPr="004D72E2">
                              <w:rPr>
                                <w:rFonts w:ascii="Arial" w:hAnsi="Arial" w:cs="Arial"/>
                                <w:b/>
                                <w:sz w:val="40"/>
                                <w:szCs w:val="40"/>
                              </w:rPr>
                              <w:t xml:space="preserve"> RADA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94D5C" id="Text Box 17" o:spid="_x0000_s1027" type="#_x0000_t202" style="position:absolute;left:0;text-align:left;margin-left:65.25pt;margin-top:113.25pt;width:306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" stroked="f">
                <v:textbox>
                  <w:txbxContent>
                    <w:p w:rsidR="00AE5DFF" w:rsidRPr="004D72E2" w:rsidRDefault="00AE5DFF" w:rsidP="00AE5DFF">
                      <w:pPr>
                        <w:jc w:val="center"/>
                        <w:rPr>
                          <w:rFonts w:ascii="Arial" w:hAnsi="Arial" w:cs="Arial"/>
                          <w:b/>
                          <w:sz w:val="40"/>
                          <w:szCs w:val="40"/>
                        </w:rPr>
                      </w:pPr>
                      <w:r w:rsidRPr="004D72E2">
                        <w:rPr>
                          <w:rFonts w:ascii="Arial" w:hAnsi="Arial" w:cs="Arial"/>
                          <w:b/>
                          <w:sz w:val="40"/>
                          <w:szCs w:val="40"/>
                        </w:rPr>
                        <w:t xml:space="preserve">NASLOV </w:t>
                      </w:r>
                      <w:r w:rsidR="008E4B15">
                        <w:rPr>
                          <w:rFonts w:ascii="Arial" w:hAnsi="Arial" w:cs="Arial"/>
                          <w:b/>
                          <w:sz w:val="40"/>
                          <w:szCs w:val="40"/>
                        </w:rPr>
                        <w:t>ZAVRŠNOG</w:t>
                      </w:r>
                      <w:r w:rsidRPr="004D72E2">
                        <w:rPr>
                          <w:rFonts w:ascii="Arial" w:hAnsi="Arial" w:cs="Arial"/>
                          <w:b/>
                          <w:sz w:val="40"/>
                          <w:szCs w:val="40"/>
                        </w:rPr>
                        <w:t xml:space="preserve"> RADA</w:t>
                      </w:r>
                    </w:p>
                  </w:txbxContent>
                </v:textbox>
              </v:shape>
            </w:pict>
          </mc:Fallback>
        </mc:AlternateContent>
      </w:r>
      <w:r>
        <w:rPr>
          <w:noProof/>
          <w:lang w:eastAsia="hr-HR"/>
        </w:rPr>
        <mc:AlternateContent>
          <mc:Choice Requires="wpg">
            <w:drawing>
              <wp:anchor distT="0" distB="0" distL="114300" distR="114300" simplePos="0" relativeHeight="251659264" behindDoc="0" locked="0" layoutInCell="1" allowOverlap="1" wp14:anchorId="7E4B75BA" wp14:editId="2FF05041">
                <wp:simplePos x="0" y="0"/>
                <wp:positionH relativeFrom="column">
                  <wp:posOffset>-504825</wp:posOffset>
                </wp:positionH>
                <wp:positionV relativeFrom="paragraph">
                  <wp:posOffset>-333375</wp:posOffset>
                </wp:positionV>
                <wp:extent cx="6440805" cy="9815830"/>
                <wp:effectExtent l="0" t="0" r="17145" b="1397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40805" cy="9815830"/>
                          <a:chOff x="1206" y="567"/>
                          <a:chExt cx="10143" cy="15458"/>
                        </a:xfrm>
                      </wpg:grpSpPr>
                      <wpg:grpSp>
                        <wpg:cNvPr id="9" name="Group 4"/>
                        <wpg:cNvGrpSpPr>
                          <a:grpSpLocks/>
                        </wpg:cNvGrpSpPr>
                        <wpg:grpSpPr bwMode="auto">
                          <a:xfrm>
                            <a:off x="2650" y="567"/>
                            <a:ext cx="7259" cy="15451"/>
                            <a:chOff x="567" y="567"/>
                            <a:chExt cx="7259" cy="15451"/>
                          </a:xfrm>
                        </wpg:grpSpPr>
                        <wpg:grpSp>
                          <wpg:cNvPr id="10" name="Group 5"/>
                          <wpg:cNvGrpSpPr>
                            <a:grpSpLocks/>
                          </wpg:cNvGrpSpPr>
                          <wpg:grpSpPr bwMode="auto">
                            <a:xfrm>
                              <a:off x="567" y="2007"/>
                              <a:ext cx="7259" cy="14011"/>
                              <a:chOff x="2181" y="1287"/>
                              <a:chExt cx="7259" cy="14011"/>
                            </a:xfrm>
                          </wpg:grpSpPr>
                          <wps:wsp>
                            <wps:cNvPr id="11" name="Rectangle 6"/>
                            <wps:cNvSpPr>
                              <a:spLocks noChangeArrowheads="1"/>
                            </wps:cNvSpPr>
                            <wps:spPr bwMode="auto">
                              <a:xfrm>
                                <a:off x="2187" y="1287"/>
                                <a:ext cx="7253" cy="70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7"/>
                            <wps:cNvSpPr>
                              <a:spLocks noChangeArrowheads="1"/>
                            </wps:cNvSpPr>
                            <wps:spPr bwMode="auto">
                              <a:xfrm>
                                <a:off x="2181" y="8388"/>
                                <a:ext cx="7253" cy="6910"/>
                              </a:xfrm>
                              <a:prstGeom prst="rect">
                                <a:avLst/>
                              </a:prstGeom>
                              <a:solidFill>
                                <a:srgbClr val="FFFFFF"/>
                              </a:solidFill>
                              <a:ln w="9525">
                                <a:solidFill>
                                  <a:srgbClr val="000000"/>
                                </a:solidFill>
                                <a:miter lim="800000"/>
                                <a:headEnd/>
                                <a:tailEnd/>
                              </a:ln>
                            </wps:spPr>
                            <wps:txbx>
                              <w:txbxContent>
                                <w:p w14:paraId="7B046D49" w14:textId="77777777" w:rsidR="008E4B15" w:rsidRDefault="008E4B15" w:rsidP="008E4B15">
                                  <w:pPr>
                                    <w:jc w:val="center"/>
                                  </w:pPr>
                                  <w:r w:rsidRPr="00577851">
                                    <w:rPr>
                                      <w:rFonts w:ascii="Segoe UI" w:hAnsi="Segoe UI" w:cs="Segoe UI"/>
                                      <w:noProof/>
                                      <w:color w:val="1F497D"/>
                                      <w:sz w:val="22"/>
                                      <w:szCs w:val="22"/>
                                      <w:lang w:eastAsia="hr-HR"/>
                                    </w:rPr>
                                    <w:drawing>
                                      <wp:inline distT="0" distB="0" distL="0" distR="0" wp14:anchorId="52C2FC97" wp14:editId="1D611A41">
                                        <wp:extent cx="4123690" cy="1442085"/>
                                        <wp:effectExtent l="0" t="0" r="0" b="0"/>
                                        <wp:docPr id="18"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ebra_subbrand_VU_color-black_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3690" cy="14420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3" name="Freeform 8"/>
                          <wps:cNvSpPr>
                            <a:spLocks/>
                          </wps:cNvSpPr>
                          <wps:spPr bwMode="auto">
                            <a:xfrm>
                              <a:off x="567" y="567"/>
                              <a:ext cx="7250"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4" name="Freeform 9"/>
                        <wps:cNvSpPr>
                          <a:spLocks/>
                        </wps:cNvSpPr>
                        <wps:spPr bwMode="auto">
                          <a:xfrm rot="5400000">
                            <a:off x="7174" y="11826"/>
                            <a:ext cx="6902"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Freeform 10"/>
                        <wps:cNvSpPr>
                          <a:spLocks/>
                        </wps:cNvSpPr>
                        <wps:spPr bwMode="auto">
                          <a:xfrm rot="16200000" flipH="1">
                            <a:off x="-1520" y="11849"/>
                            <a:ext cx="6902" cy="1449"/>
                          </a:xfrm>
                          <a:custGeom>
                            <a:avLst/>
                            <a:gdLst>
                              <a:gd name="T0" fmla="*/ 0 w 7250"/>
                              <a:gd name="T1" fmla="*/ 1440 h 1449"/>
                              <a:gd name="T2" fmla="*/ 540 w 7250"/>
                              <a:gd name="T3" fmla="*/ 0 h 1449"/>
                              <a:gd name="T4" fmla="*/ 6840 w 7250"/>
                              <a:gd name="T5" fmla="*/ 0 h 1449"/>
                              <a:gd name="T6" fmla="*/ 7250 w 7250"/>
                              <a:gd name="T7" fmla="*/ 1449 h 1449"/>
                              <a:gd name="T8" fmla="*/ 0 w 7250"/>
                              <a:gd name="T9" fmla="*/ 1440 h 1449"/>
                            </a:gdLst>
                            <a:ahLst/>
                            <a:cxnLst>
                              <a:cxn ang="0">
                                <a:pos x="T0" y="T1"/>
                              </a:cxn>
                              <a:cxn ang="0">
                                <a:pos x="T2" y="T3"/>
                              </a:cxn>
                              <a:cxn ang="0">
                                <a:pos x="T4" y="T5"/>
                              </a:cxn>
                              <a:cxn ang="0">
                                <a:pos x="T6" y="T7"/>
                              </a:cxn>
                              <a:cxn ang="0">
                                <a:pos x="T8" y="T9"/>
                              </a:cxn>
                            </a:cxnLst>
                            <a:rect l="0" t="0" r="r" b="b"/>
                            <a:pathLst>
                              <a:path w="7250" h="1449">
                                <a:moveTo>
                                  <a:pt x="0" y="1440"/>
                                </a:moveTo>
                                <a:lnTo>
                                  <a:pt x="540" y="0"/>
                                </a:lnTo>
                                <a:lnTo>
                                  <a:pt x="6840" y="0"/>
                                </a:lnTo>
                                <a:lnTo>
                                  <a:pt x="7250" y="1449"/>
                                </a:lnTo>
                                <a:lnTo>
                                  <a:pt x="0" y="144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831EB" id="Group 6" o:spid="_x0000_s1028" style="position:absolute;left:0;text-align:left;margin-left:-39.75pt;margin-top:-26.25pt;width:507.15pt;height:772.9pt;flip:y;z-index:251659264" coordorigin="1206,567" coordsize="10143,15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">
                <v:group id="Group 4" o:spid="_x0000_s1029" style="position:absolute;left:2650;top:567;width:7259;height:15451" coordorigin="567,567" coordsize="7259,1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0" style="position:absolute;left:567;top:2007;width:7259;height:14011" coordorigin="2181,1287" coordsize="7259,14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 o:spid="_x0000_s1031" style="position:absolute;left:2187;top:1287;width:7253;height:7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7" o:spid="_x0000_s1032" style="position:absolute;left:2181;top:8388;width:7253;height:6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8E4B15" w:rsidRDefault="008E4B15" w:rsidP="008E4B15">
                            <w:pPr>
                              <w:jc w:val="center"/>
                            </w:pPr>
                            <w:r w:rsidRPr="00577851">
                              <w:rPr>
                                <w:rFonts w:ascii="Segoe UI" w:hAnsi="Segoe UI" w:cs="Segoe UI"/>
                                <w:noProof/>
                                <w:color w:val="1F497D"/>
                                <w:sz w:val="22"/>
                                <w:szCs w:val="22"/>
                                <w:lang w:eastAsia="hr-HR"/>
                              </w:rPr>
                              <w:drawing>
                                <wp:inline distT="0" distB="0" distL="0" distR="0">
                                  <wp:extent cx="4123690" cy="1442085"/>
                                  <wp:effectExtent l="0" t="0" r="0" b="0"/>
                                  <wp:docPr id="18" name="Slika 18" descr="algebra_subbrand_VU_color-black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ebra_subbrand_VU_color-black_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3690" cy="1442085"/>
                                          </a:xfrm>
                                          <a:prstGeom prst="rect">
                                            <a:avLst/>
                                          </a:prstGeom>
                                          <a:noFill/>
                                          <a:ln>
                                            <a:noFill/>
                                          </a:ln>
                                        </pic:spPr>
                                      </pic:pic>
                                    </a:graphicData>
                                  </a:graphic>
                                </wp:inline>
                              </w:drawing>
                            </w:r>
                          </w:p>
                        </w:txbxContent>
                      </v:textbox>
                    </v:rect>
                  </v:group>
                  <v:shape id="Freeform 8" o:spid="_x0000_s1033" style="position:absolute;left:567;top:567;width:7250;height:1449;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" path="m,1440l540,,6840,r410,1449l,1440xe">
                    <v:path arrowok="t" o:connecttype="custom" o:connectlocs="0,1440;540,0;6840,0;7250,1449;0,1440" o:connectangles="0,0,0,0,0"/>
                  </v:shape>
                </v:group>
                <v:shape id="Freeform 9" o:spid="_x0000_s1034" style="position:absolute;left:7174;top:11826;width:6902;height:1449;rotation:90;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" path="m,1440l540,,6840,r410,1449l,1440xe">
                  <v:path arrowok="t" o:connecttype="custom" o:connectlocs="0,1440;514,0;6512,0;6902,1449;0,1440" o:connectangles="0,0,0,0,0"/>
                </v:shape>
                <v:shape id="Freeform 10" o:spid="_x0000_s1035" style="position:absolute;left:-1520;top:11849;width:6902;height:1449;rotation:90;flip:x;visibility:visible;mso-wrap-style:square;v-text-anchor:top" coordsize="7250,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" path="m,1440l540,,6840,r410,1449l,1440xe">
                  <v:path arrowok="t" o:connecttype="custom" o:connectlocs="0,1440;514,0;6512,0;6902,1449;0,1440" o:connectangles="0,0,0,0,0"/>
                </v:shape>
              </v:group>
            </w:pict>
          </mc:Fallback>
        </mc:AlternateContent>
      </w:r>
    </w:p>
    <w:sectPr w:rsidR="000622F9" w:rsidRPr="00AE5DFF" w:rsidSect="00937070">
      <w:footerReference w:type="first" r:id="rId26"/>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8F69A" w14:textId="77777777" w:rsidR="007C15CA" w:rsidRDefault="007C15CA">
      <w:r>
        <w:separator/>
      </w:r>
    </w:p>
  </w:endnote>
  <w:endnote w:type="continuationSeparator" w:id="0">
    <w:p w14:paraId="16DEAF3C" w14:textId="77777777" w:rsidR="007C15CA" w:rsidRDefault="007C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age Italic">
    <w:panose1 w:val="03070502040507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C04B" w14:textId="77777777" w:rsidR="008E67B5" w:rsidRPr="008E67B5" w:rsidRDefault="008E67B5" w:rsidP="008E67B5">
    <w:pPr>
      <w:tabs>
        <w:tab w:val="left" w:pos="0"/>
        <w:tab w:val="left" w:pos="1365"/>
      </w:tabs>
      <w:spacing w:before="0" w:after="0" w:line="240" w:lineRule="auto"/>
      <w:jc w:val="center"/>
      <w:rPr>
        <w:noProof/>
        <w:sz w:val="32"/>
        <w:szCs w:val="32"/>
        <w:lang w:eastAsia="hr-HR"/>
      </w:rPr>
    </w:pPr>
    <w:r w:rsidRPr="008E67B5">
      <w:rPr>
        <w:i/>
        <w:noProof/>
        <w:color w:val="A6A6A6" w:themeColor="background1" w:themeShade="A6"/>
        <w:lang w:eastAsia="hr-HR"/>
      </w:rPr>
      <w:t>Donja margina 3.0 cm                           Desna margina 3.0 cm</w:t>
    </w:r>
  </w:p>
  <w:p w14:paraId="5411E6AB" w14:textId="77777777" w:rsidR="008E67B5" w:rsidRDefault="008E6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804926"/>
      <w:docPartObj>
        <w:docPartGallery w:val="Page Numbers (Bottom of Page)"/>
        <w:docPartUnique/>
      </w:docPartObj>
    </w:sdtPr>
    <w:sdtEndPr/>
    <w:sdtContent>
      <w:p w14:paraId="0441B469" w14:textId="77777777" w:rsidR="00B971E4" w:rsidRDefault="00B971E4">
        <w:pPr>
          <w:pStyle w:val="Footer"/>
          <w:jc w:val="right"/>
        </w:pPr>
        <w:r>
          <w:fldChar w:fldCharType="begin"/>
        </w:r>
        <w:r>
          <w:instrText>PAGE   \* MERGEFORMAT</w:instrText>
        </w:r>
        <w:r>
          <w:fldChar w:fldCharType="separate"/>
        </w:r>
        <w:r>
          <w:rPr>
            <w:noProof/>
          </w:rPr>
          <w:t>2</w:t>
        </w:r>
        <w:r>
          <w:fldChar w:fldCharType="end"/>
        </w:r>
      </w:p>
    </w:sdtContent>
  </w:sdt>
  <w:p w14:paraId="67B2C934" w14:textId="77777777" w:rsidR="006B7CD9" w:rsidRDefault="006B7CD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555533"/>
      <w:docPartObj>
        <w:docPartGallery w:val="Page Numbers (Bottom of Page)"/>
        <w:docPartUnique/>
      </w:docPartObj>
    </w:sdtPr>
    <w:sdtEndPr/>
    <w:sdtContent>
      <w:p w14:paraId="4E831C37" w14:textId="77777777" w:rsidR="00B63AFC" w:rsidRDefault="007C15CA">
        <w:pPr>
          <w:pStyle w:val="Footer"/>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8D4D" w14:textId="77777777" w:rsidR="00B971E4" w:rsidRDefault="00B971E4">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69880"/>
      <w:docPartObj>
        <w:docPartGallery w:val="Page Numbers (Bottom of Page)"/>
        <w:docPartUnique/>
      </w:docPartObj>
    </w:sdtPr>
    <w:sdtEndPr/>
    <w:sdtContent>
      <w:p w14:paraId="20E63D86" w14:textId="77777777" w:rsidR="00B971E4" w:rsidRDefault="00B971E4">
        <w:pPr>
          <w:pStyle w:val="Footer"/>
          <w:jc w:val="right"/>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EC79" w14:textId="77777777" w:rsidR="007C15CA" w:rsidRDefault="007C15CA">
      <w:r>
        <w:separator/>
      </w:r>
    </w:p>
  </w:footnote>
  <w:footnote w:type="continuationSeparator" w:id="0">
    <w:p w14:paraId="6AD9D97E" w14:textId="77777777" w:rsidR="007C15CA" w:rsidRDefault="007C15CA">
      <w:r>
        <w:continuationSeparator/>
      </w:r>
    </w:p>
  </w:footnote>
  <w:footnote w:id="1">
    <w:p w14:paraId="270E5F3C" w14:textId="77777777" w:rsidR="006B7CD9" w:rsidRPr="00CE005D" w:rsidRDefault="006B7CD9">
      <w:pPr>
        <w:pStyle w:val="FootnoteText"/>
        <w:rPr>
          <w:lang w:val="hr-BA"/>
        </w:rPr>
      </w:pPr>
      <w:r>
        <w:rPr>
          <w:rStyle w:val="FootnoteReference"/>
        </w:rPr>
        <w:footnoteRef/>
      </w:r>
      <w:r>
        <w:t xml:space="preserve"> </w:t>
      </w:r>
      <w:r>
        <w:rPr>
          <w:lang w:val="hr-BA"/>
        </w:rPr>
        <w:t>Fusnote se dodaju na kraj stranice, a ne na kraj rada!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C665" w14:textId="77777777" w:rsidR="006B7CD9" w:rsidRDefault="006B7CD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A3F3" w14:textId="77777777" w:rsidR="00A2125A" w:rsidRPr="00A2125A" w:rsidRDefault="00A2125A" w:rsidP="00A2125A">
    <w:pPr>
      <w:tabs>
        <w:tab w:val="left" w:pos="1365"/>
      </w:tabs>
      <w:spacing w:before="0" w:after="0" w:line="240" w:lineRule="auto"/>
      <w:jc w:val="center"/>
      <w:rPr>
        <w:i/>
        <w:noProof/>
        <w:color w:val="808080"/>
        <w:lang w:eastAsia="hr-HR"/>
      </w:rPr>
    </w:pPr>
    <w:r w:rsidRPr="00A2125A">
      <w:rPr>
        <w:i/>
        <w:noProof/>
        <w:color w:val="A6A6A6" w:themeColor="background1" w:themeShade="A6"/>
        <w:lang w:eastAsia="hr-HR"/>
      </w:rPr>
      <w:t>Lijeva margina 3.0 cm                           Gornja margina 3.0 cm</w:t>
    </w:r>
  </w:p>
  <w:p w14:paraId="0EF6883B" w14:textId="77777777" w:rsidR="006B7CD9" w:rsidRPr="008C25D2" w:rsidRDefault="006B7CD9">
    <w:pPr>
      <w:pStyle w:val="Header"/>
      <w:pBdr>
        <w:bottom w:val="none" w:sz="0" w:space="0" w:color="auto"/>
      </w:pBdr>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98E9" w14:textId="77777777" w:rsidR="00386A08" w:rsidRDefault="00386A0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F12462A"/>
    <w:multiLevelType w:val="hybridMultilevel"/>
    <w:tmpl w:val="F61E6CFC"/>
    <w:lvl w:ilvl="0" w:tplc="49549926">
      <w:numFmt w:val="bullet"/>
      <w:lvlText w:val="-"/>
      <w:lvlJc w:val="left"/>
      <w:pPr>
        <w:ind w:left="720" w:hanging="360"/>
      </w:pPr>
      <w:rPr>
        <w:rFonts w:ascii="Times New Roman" w:eastAsia="Times New Roman" w:hAnsi="Times New Roman" w:cs="Times New Roman" w:hint="default"/>
        <w:color w:val="00000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55D4468"/>
    <w:multiLevelType w:val="hybridMultilevel"/>
    <w:tmpl w:val="F43073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C57720C"/>
    <w:multiLevelType w:val="hybridMultilevel"/>
    <w:tmpl w:val="03A6666C"/>
    <w:lvl w:ilvl="0" w:tplc="BD66AAEE">
      <w:start w:val="1"/>
      <w:numFmt w:val="decimal"/>
      <w:lvlText w:val="(%1)"/>
      <w:lvlJc w:val="left"/>
      <w:pPr>
        <w:ind w:left="720" w:hanging="360"/>
      </w:pPr>
      <w:rPr>
        <w:rFonts w:ascii="Calibri" w:hAnsi="Calibri" w:cs="Times New Roman" w:hint="default"/>
        <w:sz w:val="23"/>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7C6508"/>
    <w:multiLevelType w:val="hybridMultilevel"/>
    <w:tmpl w:val="97122EE4"/>
    <w:lvl w:ilvl="0" w:tplc="3286C3AA">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A82A3D"/>
    <w:multiLevelType w:val="hybridMultilevel"/>
    <w:tmpl w:val="F3804030"/>
    <w:lvl w:ilvl="0" w:tplc="5A723498">
      <w:start w:val="1"/>
      <w:numFmt w:val="bullet"/>
      <w:pStyle w:val="bullet1"/>
      <w:lvlText w:val=""/>
      <w:lvlJc w:val="left"/>
      <w:pPr>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D1C8B"/>
    <w:multiLevelType w:val="hybridMultilevel"/>
    <w:tmpl w:val="131450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014380091">
    <w:abstractNumId w:val="1"/>
  </w:num>
  <w:num w:numId="2" w16cid:durableId="968822815">
    <w:abstractNumId w:val="11"/>
  </w:num>
  <w:num w:numId="3" w16cid:durableId="1896506480">
    <w:abstractNumId w:val="6"/>
  </w:num>
  <w:num w:numId="4" w16cid:durableId="2060589499">
    <w:abstractNumId w:val="5"/>
  </w:num>
  <w:num w:numId="5" w16cid:durableId="1927416427">
    <w:abstractNumId w:val="10"/>
  </w:num>
  <w:num w:numId="6" w16cid:durableId="350954131">
    <w:abstractNumId w:val="7"/>
  </w:num>
  <w:num w:numId="7" w16cid:durableId="918101144">
    <w:abstractNumId w:val="8"/>
  </w:num>
  <w:num w:numId="8" w16cid:durableId="1761178108">
    <w:abstractNumId w:val="0"/>
  </w:num>
  <w:num w:numId="9" w16cid:durableId="1375346190">
    <w:abstractNumId w:val="9"/>
  </w:num>
  <w:num w:numId="10" w16cid:durableId="123816295">
    <w:abstractNumId w:val="1"/>
  </w:num>
  <w:num w:numId="11" w16cid:durableId="1071392350">
    <w:abstractNumId w:val="9"/>
  </w:num>
  <w:num w:numId="12" w16cid:durableId="1398823446">
    <w:abstractNumId w:val="4"/>
  </w:num>
  <w:num w:numId="13" w16cid:durableId="2139715841">
    <w:abstractNumId w:val="3"/>
  </w:num>
  <w:num w:numId="14" w16cid:durableId="1234582573">
    <w:abstractNumId w:val="12"/>
  </w:num>
  <w:num w:numId="15" w16cid:durableId="695928577">
    <w:abstractNumId w:val="2"/>
  </w:num>
  <w:num w:numId="16" w16cid:durableId="1706561353">
    <w:abstractNumId w:val="1"/>
  </w:num>
  <w:num w:numId="17" w16cid:durableId="1552838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F3"/>
    <w:rsid w:val="00030837"/>
    <w:rsid w:val="000333D8"/>
    <w:rsid w:val="000352C9"/>
    <w:rsid w:val="00041D85"/>
    <w:rsid w:val="000472EF"/>
    <w:rsid w:val="000562E9"/>
    <w:rsid w:val="000622F9"/>
    <w:rsid w:val="0006416C"/>
    <w:rsid w:val="00072066"/>
    <w:rsid w:val="000C1034"/>
    <w:rsid w:val="000C4248"/>
    <w:rsid w:val="000E1EA5"/>
    <w:rsid w:val="000E5435"/>
    <w:rsid w:val="000F0B9F"/>
    <w:rsid w:val="000F7567"/>
    <w:rsid w:val="00136D7B"/>
    <w:rsid w:val="00143A87"/>
    <w:rsid w:val="00166E47"/>
    <w:rsid w:val="001821C1"/>
    <w:rsid w:val="00195C88"/>
    <w:rsid w:val="001A585A"/>
    <w:rsid w:val="001A770B"/>
    <w:rsid w:val="001D7EB3"/>
    <w:rsid w:val="001F344A"/>
    <w:rsid w:val="00200E2C"/>
    <w:rsid w:val="00206633"/>
    <w:rsid w:val="0021441C"/>
    <w:rsid w:val="00230001"/>
    <w:rsid w:val="00246BCB"/>
    <w:rsid w:val="002572E8"/>
    <w:rsid w:val="00271B7C"/>
    <w:rsid w:val="002D7F99"/>
    <w:rsid w:val="002F24A3"/>
    <w:rsid w:val="002F7999"/>
    <w:rsid w:val="0030682B"/>
    <w:rsid w:val="0033402A"/>
    <w:rsid w:val="00370525"/>
    <w:rsid w:val="00377C67"/>
    <w:rsid w:val="00381B0C"/>
    <w:rsid w:val="00386A08"/>
    <w:rsid w:val="003924B6"/>
    <w:rsid w:val="003B17AB"/>
    <w:rsid w:val="003B641F"/>
    <w:rsid w:val="003C4A7A"/>
    <w:rsid w:val="003E2212"/>
    <w:rsid w:val="003E3E53"/>
    <w:rsid w:val="003F6AF3"/>
    <w:rsid w:val="00401B81"/>
    <w:rsid w:val="00402338"/>
    <w:rsid w:val="004275AA"/>
    <w:rsid w:val="00427F7C"/>
    <w:rsid w:val="004340C1"/>
    <w:rsid w:val="00441F7A"/>
    <w:rsid w:val="00447545"/>
    <w:rsid w:val="004D2454"/>
    <w:rsid w:val="004E0CB3"/>
    <w:rsid w:val="004F666A"/>
    <w:rsid w:val="00511661"/>
    <w:rsid w:val="00531C08"/>
    <w:rsid w:val="00552D47"/>
    <w:rsid w:val="005673CA"/>
    <w:rsid w:val="00572A43"/>
    <w:rsid w:val="00581072"/>
    <w:rsid w:val="005F106F"/>
    <w:rsid w:val="00613ED1"/>
    <w:rsid w:val="0063065F"/>
    <w:rsid w:val="00660D75"/>
    <w:rsid w:val="006752C7"/>
    <w:rsid w:val="006947B9"/>
    <w:rsid w:val="00694D9B"/>
    <w:rsid w:val="006B45FD"/>
    <w:rsid w:val="006B7CD9"/>
    <w:rsid w:val="006C2E9B"/>
    <w:rsid w:val="006D597D"/>
    <w:rsid w:val="00740B16"/>
    <w:rsid w:val="007565C4"/>
    <w:rsid w:val="00784468"/>
    <w:rsid w:val="007C15CA"/>
    <w:rsid w:val="007D2B29"/>
    <w:rsid w:val="007E2364"/>
    <w:rsid w:val="00824E68"/>
    <w:rsid w:val="008360A3"/>
    <w:rsid w:val="00843DB4"/>
    <w:rsid w:val="0086615E"/>
    <w:rsid w:val="008900A9"/>
    <w:rsid w:val="00897E73"/>
    <w:rsid w:val="008B1BD0"/>
    <w:rsid w:val="008B31D1"/>
    <w:rsid w:val="008C06C1"/>
    <w:rsid w:val="008C25D2"/>
    <w:rsid w:val="008C793F"/>
    <w:rsid w:val="008E4B15"/>
    <w:rsid w:val="008E67B5"/>
    <w:rsid w:val="009368BE"/>
    <w:rsid w:val="00937070"/>
    <w:rsid w:val="00967483"/>
    <w:rsid w:val="00983FF4"/>
    <w:rsid w:val="009B0F3A"/>
    <w:rsid w:val="009B1176"/>
    <w:rsid w:val="009B1B5E"/>
    <w:rsid w:val="009C7D3A"/>
    <w:rsid w:val="009E13AE"/>
    <w:rsid w:val="009F4605"/>
    <w:rsid w:val="009F7E72"/>
    <w:rsid w:val="00A2125A"/>
    <w:rsid w:val="00A3326B"/>
    <w:rsid w:val="00A72855"/>
    <w:rsid w:val="00AB480B"/>
    <w:rsid w:val="00AB73F3"/>
    <w:rsid w:val="00AC7F58"/>
    <w:rsid w:val="00AE5DFF"/>
    <w:rsid w:val="00AF4700"/>
    <w:rsid w:val="00B02F4C"/>
    <w:rsid w:val="00B179F8"/>
    <w:rsid w:val="00B329AD"/>
    <w:rsid w:val="00B50A17"/>
    <w:rsid w:val="00B63AFC"/>
    <w:rsid w:val="00B971E4"/>
    <w:rsid w:val="00BA1556"/>
    <w:rsid w:val="00BA4514"/>
    <w:rsid w:val="00BA748C"/>
    <w:rsid w:val="00BA7CC7"/>
    <w:rsid w:val="00BB0F1C"/>
    <w:rsid w:val="00BC5875"/>
    <w:rsid w:val="00BF43DC"/>
    <w:rsid w:val="00BF7BFA"/>
    <w:rsid w:val="00C0197A"/>
    <w:rsid w:val="00C04B2F"/>
    <w:rsid w:val="00C072EA"/>
    <w:rsid w:val="00C23F04"/>
    <w:rsid w:val="00C33540"/>
    <w:rsid w:val="00C5538C"/>
    <w:rsid w:val="00C6081F"/>
    <w:rsid w:val="00C65B17"/>
    <w:rsid w:val="00CA450B"/>
    <w:rsid w:val="00CC0271"/>
    <w:rsid w:val="00CC5538"/>
    <w:rsid w:val="00CC6F32"/>
    <w:rsid w:val="00CD0D4F"/>
    <w:rsid w:val="00CE005D"/>
    <w:rsid w:val="00D05983"/>
    <w:rsid w:val="00D12AB5"/>
    <w:rsid w:val="00D25CCC"/>
    <w:rsid w:val="00D52D8E"/>
    <w:rsid w:val="00D62C02"/>
    <w:rsid w:val="00D72425"/>
    <w:rsid w:val="00D86BA3"/>
    <w:rsid w:val="00D96A22"/>
    <w:rsid w:val="00DA05B9"/>
    <w:rsid w:val="00DB2CA3"/>
    <w:rsid w:val="00DE6CB2"/>
    <w:rsid w:val="00E74631"/>
    <w:rsid w:val="00E91086"/>
    <w:rsid w:val="00E9213B"/>
    <w:rsid w:val="00EA2BEF"/>
    <w:rsid w:val="00EA69E2"/>
    <w:rsid w:val="00EC738D"/>
    <w:rsid w:val="00EF5ED0"/>
    <w:rsid w:val="00F761D0"/>
    <w:rsid w:val="00F772B3"/>
    <w:rsid w:val="00F90BE2"/>
    <w:rsid w:val="00F915D1"/>
    <w:rsid w:val="00F96FF6"/>
    <w:rsid w:val="00FA093A"/>
    <w:rsid w:val="00FE63FB"/>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8C2E18"/>
  <w15:docId w15:val="{D63D78A4-B87C-4AB7-99C3-ADA12F29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rsid w:val="00EF5ED0"/>
    <w:pPr>
      <w:numPr>
        <w:numId w:val="2"/>
      </w:numPr>
      <w:spacing w:line="360" w:lineRule="auto"/>
    </w:pPr>
    <w:rPr>
      <w:sz w:val="24"/>
      <w:lang w:val="en-GB" w:eastAsia="en-US"/>
    </w:rPr>
  </w:style>
  <w:style w:type="paragraph" w:customStyle="1" w:styleId="bullet2">
    <w:name w:val="bullet2"/>
    <w:rsid w:val="00EF5ED0"/>
    <w:pPr>
      <w:numPr>
        <w:numId w:val="3"/>
      </w:numPr>
      <w:tabs>
        <w:tab w:val="clear" w:pos="851"/>
      </w:tabs>
      <w:spacing w:after="60"/>
      <w:ind w:left="850" w:hanging="425"/>
    </w:pPr>
    <w:rPr>
      <w:sz w:val="24"/>
      <w:szCs w:val="24"/>
      <w:lang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rsid w:val="0063065F"/>
    <w:pPr>
      <w:tabs>
        <w:tab w:val="left" w:pos="480"/>
        <w:tab w:val="right" w:leader="dot" w:pos="8778"/>
      </w:tabs>
    </w:pPr>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KdutekstuChar">
    <w:name w:val="Kôd u tekstu Char"/>
    <w:link w:val="Kdutekstu"/>
    <w:rsid w:val="00F761D0"/>
    <w:rPr>
      <w:rFonts w:ascii="Courier New" w:hAnsi="Courier New" w:cs="Courier New"/>
      <w:lang w:eastAsia="en-US"/>
    </w:rPr>
  </w:style>
  <w:style w:type="paragraph" w:styleId="FootnoteText">
    <w:name w:val="footnote text"/>
    <w:basedOn w:val="Normal"/>
    <w:link w:val="FootnoteTextChar"/>
    <w:rsid w:val="00CE005D"/>
    <w:pPr>
      <w:spacing w:before="0" w:after="0" w:line="240" w:lineRule="auto"/>
    </w:pPr>
    <w:rPr>
      <w:sz w:val="20"/>
      <w:szCs w:val="20"/>
    </w:rPr>
  </w:style>
  <w:style w:type="character" w:customStyle="1" w:styleId="FootnoteTextChar">
    <w:name w:val="Footnote Text Char"/>
    <w:link w:val="FootnoteText"/>
    <w:rsid w:val="00CE005D"/>
    <w:rPr>
      <w:lang w:eastAsia="en-US"/>
    </w:rPr>
  </w:style>
  <w:style w:type="character" w:styleId="FootnoteReference">
    <w:name w:val="footnote reference"/>
    <w:rsid w:val="00CE005D"/>
    <w:rPr>
      <w:vertAlign w:val="superscript"/>
    </w:rPr>
  </w:style>
  <w:style w:type="paragraph" w:styleId="TableofFigures">
    <w:name w:val="table of figures"/>
    <w:basedOn w:val="Normal"/>
    <w:next w:val="Normal"/>
    <w:uiPriority w:val="99"/>
    <w:rsid w:val="006B7CD9"/>
  </w:style>
  <w:style w:type="character" w:customStyle="1" w:styleId="FooterChar">
    <w:name w:val="Footer Char"/>
    <w:basedOn w:val="DefaultParagraphFont"/>
    <w:link w:val="Footer"/>
    <w:uiPriority w:val="99"/>
    <w:rsid w:val="003B17A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IPA~1.HR\AppData\Local\Temp\Predlo&#382;ak_zavr&#353;nog_rada-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01A4B5-8F2F-4A9B-8EF4-01CAE8E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Predložak_završnog_rada-1</Template>
  <TotalTime>0</TotalTime>
  <Pages>25</Pages>
  <Words>2417</Words>
  <Characters>13782</Characters>
  <Application>Microsoft Office Word</Application>
  <DocSecurity>0</DocSecurity>
  <Lines>114</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FER</Company>
  <LinksUpToDate>false</LinksUpToDate>
  <CharactersWithSpaces>16167</CharactersWithSpaces>
  <SharedDoc>false</SharedDoc>
  <HLinks>
    <vt:vector size="144" baseType="variant">
      <vt:variant>
        <vt:i4>1376305</vt:i4>
      </vt:variant>
      <vt:variant>
        <vt:i4>212</vt:i4>
      </vt:variant>
      <vt:variant>
        <vt:i4>0</vt:i4>
      </vt:variant>
      <vt:variant>
        <vt:i4>5</vt:i4>
      </vt:variant>
      <vt:variant>
        <vt:lpwstr/>
      </vt:variant>
      <vt:variant>
        <vt:lpwstr>_Toc294079025</vt:lpwstr>
      </vt:variant>
      <vt:variant>
        <vt:i4>1966136</vt:i4>
      </vt:variant>
      <vt:variant>
        <vt:i4>203</vt:i4>
      </vt:variant>
      <vt:variant>
        <vt:i4>0</vt:i4>
      </vt:variant>
      <vt:variant>
        <vt:i4>5</vt:i4>
      </vt:variant>
      <vt:variant>
        <vt:lpwstr/>
      </vt:variant>
      <vt:variant>
        <vt:lpwstr>_Toc294078982</vt:lpwstr>
      </vt:variant>
      <vt:variant>
        <vt:i4>1441846</vt:i4>
      </vt:variant>
      <vt:variant>
        <vt:i4>194</vt:i4>
      </vt:variant>
      <vt:variant>
        <vt:i4>0</vt:i4>
      </vt:variant>
      <vt:variant>
        <vt:i4>5</vt:i4>
      </vt:variant>
      <vt:variant>
        <vt:lpwstr/>
      </vt:variant>
      <vt:variant>
        <vt:lpwstr>_Toc294078701</vt:lpwstr>
      </vt:variant>
      <vt:variant>
        <vt:i4>1441846</vt:i4>
      </vt:variant>
      <vt:variant>
        <vt:i4>188</vt:i4>
      </vt:variant>
      <vt:variant>
        <vt:i4>0</vt:i4>
      </vt:variant>
      <vt:variant>
        <vt:i4>5</vt:i4>
      </vt:variant>
      <vt:variant>
        <vt:lpwstr/>
      </vt:variant>
      <vt:variant>
        <vt:lpwstr>_Toc294078700</vt:lpwstr>
      </vt:variant>
      <vt:variant>
        <vt:i4>2031671</vt:i4>
      </vt:variant>
      <vt:variant>
        <vt:i4>182</vt:i4>
      </vt:variant>
      <vt:variant>
        <vt:i4>0</vt:i4>
      </vt:variant>
      <vt:variant>
        <vt:i4>5</vt:i4>
      </vt:variant>
      <vt:variant>
        <vt:lpwstr/>
      </vt:variant>
      <vt:variant>
        <vt:lpwstr>_Toc294078699</vt:lpwstr>
      </vt:variant>
      <vt:variant>
        <vt:i4>2031671</vt:i4>
      </vt:variant>
      <vt:variant>
        <vt:i4>176</vt:i4>
      </vt:variant>
      <vt:variant>
        <vt:i4>0</vt:i4>
      </vt:variant>
      <vt:variant>
        <vt:i4>5</vt:i4>
      </vt:variant>
      <vt:variant>
        <vt:lpwstr/>
      </vt:variant>
      <vt:variant>
        <vt:lpwstr>_Toc294078698</vt:lpwstr>
      </vt:variant>
      <vt:variant>
        <vt:i4>2031671</vt:i4>
      </vt:variant>
      <vt:variant>
        <vt:i4>170</vt:i4>
      </vt:variant>
      <vt:variant>
        <vt:i4>0</vt:i4>
      </vt:variant>
      <vt:variant>
        <vt:i4>5</vt:i4>
      </vt:variant>
      <vt:variant>
        <vt:lpwstr/>
      </vt:variant>
      <vt:variant>
        <vt:lpwstr>_Toc294078697</vt:lpwstr>
      </vt:variant>
      <vt:variant>
        <vt:i4>1114167</vt:i4>
      </vt:variant>
      <vt:variant>
        <vt:i4>98</vt:i4>
      </vt:variant>
      <vt:variant>
        <vt:i4>0</vt:i4>
      </vt:variant>
      <vt:variant>
        <vt:i4>5</vt:i4>
      </vt:variant>
      <vt:variant>
        <vt:lpwstr/>
      </vt:variant>
      <vt:variant>
        <vt:lpwstr>_Toc294079669</vt:lpwstr>
      </vt:variant>
      <vt:variant>
        <vt:i4>1114167</vt:i4>
      </vt:variant>
      <vt:variant>
        <vt:i4>92</vt:i4>
      </vt:variant>
      <vt:variant>
        <vt:i4>0</vt:i4>
      </vt:variant>
      <vt:variant>
        <vt:i4>5</vt:i4>
      </vt:variant>
      <vt:variant>
        <vt:lpwstr/>
      </vt:variant>
      <vt:variant>
        <vt:lpwstr>_Toc294079668</vt:lpwstr>
      </vt:variant>
      <vt:variant>
        <vt:i4>1114167</vt:i4>
      </vt:variant>
      <vt:variant>
        <vt:i4>86</vt:i4>
      </vt:variant>
      <vt:variant>
        <vt:i4>0</vt:i4>
      </vt:variant>
      <vt:variant>
        <vt:i4>5</vt:i4>
      </vt:variant>
      <vt:variant>
        <vt:lpwstr/>
      </vt:variant>
      <vt:variant>
        <vt:lpwstr>_Toc294079667</vt:lpwstr>
      </vt:variant>
      <vt:variant>
        <vt:i4>1114167</vt:i4>
      </vt:variant>
      <vt:variant>
        <vt:i4>80</vt:i4>
      </vt:variant>
      <vt:variant>
        <vt:i4>0</vt:i4>
      </vt:variant>
      <vt:variant>
        <vt:i4>5</vt:i4>
      </vt:variant>
      <vt:variant>
        <vt:lpwstr/>
      </vt:variant>
      <vt:variant>
        <vt:lpwstr>_Toc294079666</vt:lpwstr>
      </vt:variant>
      <vt:variant>
        <vt:i4>1114167</vt:i4>
      </vt:variant>
      <vt:variant>
        <vt:i4>74</vt:i4>
      </vt:variant>
      <vt:variant>
        <vt:i4>0</vt:i4>
      </vt:variant>
      <vt:variant>
        <vt:i4>5</vt:i4>
      </vt:variant>
      <vt:variant>
        <vt:lpwstr/>
      </vt:variant>
      <vt:variant>
        <vt:lpwstr>_Toc294079665</vt:lpwstr>
      </vt:variant>
      <vt:variant>
        <vt:i4>1114167</vt:i4>
      </vt:variant>
      <vt:variant>
        <vt:i4>68</vt:i4>
      </vt:variant>
      <vt:variant>
        <vt:i4>0</vt:i4>
      </vt:variant>
      <vt:variant>
        <vt:i4>5</vt:i4>
      </vt:variant>
      <vt:variant>
        <vt:lpwstr/>
      </vt:variant>
      <vt:variant>
        <vt:lpwstr>_Toc294079664</vt:lpwstr>
      </vt:variant>
      <vt:variant>
        <vt:i4>1114167</vt:i4>
      </vt:variant>
      <vt:variant>
        <vt:i4>62</vt:i4>
      </vt:variant>
      <vt:variant>
        <vt:i4>0</vt:i4>
      </vt:variant>
      <vt:variant>
        <vt:i4>5</vt:i4>
      </vt:variant>
      <vt:variant>
        <vt:lpwstr/>
      </vt:variant>
      <vt:variant>
        <vt:lpwstr>_Toc294079663</vt:lpwstr>
      </vt:variant>
      <vt:variant>
        <vt:i4>1114167</vt:i4>
      </vt:variant>
      <vt:variant>
        <vt:i4>56</vt:i4>
      </vt:variant>
      <vt:variant>
        <vt:i4>0</vt:i4>
      </vt:variant>
      <vt:variant>
        <vt:i4>5</vt:i4>
      </vt:variant>
      <vt:variant>
        <vt:lpwstr/>
      </vt:variant>
      <vt:variant>
        <vt:lpwstr>_Toc294079662</vt:lpwstr>
      </vt:variant>
      <vt:variant>
        <vt:i4>1114167</vt:i4>
      </vt:variant>
      <vt:variant>
        <vt:i4>50</vt:i4>
      </vt:variant>
      <vt:variant>
        <vt:i4>0</vt:i4>
      </vt:variant>
      <vt:variant>
        <vt:i4>5</vt:i4>
      </vt:variant>
      <vt:variant>
        <vt:lpwstr/>
      </vt:variant>
      <vt:variant>
        <vt:lpwstr>_Toc294079661</vt:lpwstr>
      </vt:variant>
      <vt:variant>
        <vt:i4>1114167</vt:i4>
      </vt:variant>
      <vt:variant>
        <vt:i4>44</vt:i4>
      </vt:variant>
      <vt:variant>
        <vt:i4>0</vt:i4>
      </vt:variant>
      <vt:variant>
        <vt:i4>5</vt:i4>
      </vt:variant>
      <vt:variant>
        <vt:lpwstr/>
      </vt:variant>
      <vt:variant>
        <vt:lpwstr>_Toc294079660</vt:lpwstr>
      </vt:variant>
      <vt:variant>
        <vt:i4>1179703</vt:i4>
      </vt:variant>
      <vt:variant>
        <vt:i4>38</vt:i4>
      </vt:variant>
      <vt:variant>
        <vt:i4>0</vt:i4>
      </vt:variant>
      <vt:variant>
        <vt:i4>5</vt:i4>
      </vt:variant>
      <vt:variant>
        <vt:lpwstr/>
      </vt:variant>
      <vt:variant>
        <vt:lpwstr>_Toc294079659</vt:lpwstr>
      </vt:variant>
      <vt:variant>
        <vt:i4>1179703</vt:i4>
      </vt:variant>
      <vt:variant>
        <vt:i4>32</vt:i4>
      </vt:variant>
      <vt:variant>
        <vt:i4>0</vt:i4>
      </vt:variant>
      <vt:variant>
        <vt:i4>5</vt:i4>
      </vt:variant>
      <vt:variant>
        <vt:lpwstr/>
      </vt:variant>
      <vt:variant>
        <vt:lpwstr>_Toc294079658</vt:lpwstr>
      </vt:variant>
      <vt:variant>
        <vt:i4>1179703</vt:i4>
      </vt:variant>
      <vt:variant>
        <vt:i4>26</vt:i4>
      </vt:variant>
      <vt:variant>
        <vt:i4>0</vt:i4>
      </vt:variant>
      <vt:variant>
        <vt:i4>5</vt:i4>
      </vt:variant>
      <vt:variant>
        <vt:lpwstr/>
      </vt:variant>
      <vt:variant>
        <vt:lpwstr>_Toc294079657</vt:lpwstr>
      </vt:variant>
      <vt:variant>
        <vt:i4>1179703</vt:i4>
      </vt:variant>
      <vt:variant>
        <vt:i4>20</vt:i4>
      </vt:variant>
      <vt:variant>
        <vt:i4>0</vt:i4>
      </vt:variant>
      <vt:variant>
        <vt:i4>5</vt:i4>
      </vt:variant>
      <vt:variant>
        <vt:lpwstr/>
      </vt:variant>
      <vt:variant>
        <vt:lpwstr>_Toc294079656</vt:lpwstr>
      </vt:variant>
      <vt:variant>
        <vt:i4>1179703</vt:i4>
      </vt:variant>
      <vt:variant>
        <vt:i4>14</vt:i4>
      </vt:variant>
      <vt:variant>
        <vt:i4>0</vt:i4>
      </vt:variant>
      <vt:variant>
        <vt:i4>5</vt:i4>
      </vt:variant>
      <vt:variant>
        <vt:lpwstr/>
      </vt:variant>
      <vt:variant>
        <vt:lpwstr>_Toc294079655</vt:lpwstr>
      </vt:variant>
      <vt:variant>
        <vt:i4>1179703</vt:i4>
      </vt:variant>
      <vt:variant>
        <vt:i4>8</vt:i4>
      </vt:variant>
      <vt:variant>
        <vt:i4>0</vt:i4>
      </vt:variant>
      <vt:variant>
        <vt:i4>5</vt:i4>
      </vt:variant>
      <vt:variant>
        <vt:lpwstr/>
      </vt:variant>
      <vt:variant>
        <vt:lpwstr>_Toc294079654</vt:lpwstr>
      </vt:variant>
      <vt:variant>
        <vt:i4>1179703</vt:i4>
      </vt:variant>
      <vt:variant>
        <vt:i4>2</vt:i4>
      </vt:variant>
      <vt:variant>
        <vt:i4>0</vt:i4>
      </vt:variant>
      <vt:variant>
        <vt:i4>5</vt:i4>
      </vt:variant>
      <vt:variant>
        <vt:lpwstr/>
      </vt:variant>
      <vt:variant>
        <vt:lpwstr>_Toc294079653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Frane Mušić</dc:creator>
  <cp:lastModifiedBy>Frane Mušić</cp:lastModifiedBy>
  <cp:revision>2</cp:revision>
  <cp:lastPrinted>2016-06-01T12:42:00Z</cp:lastPrinted>
  <dcterms:created xsi:type="dcterms:W3CDTF">2022-06-17T15:55:00Z</dcterms:created>
  <dcterms:modified xsi:type="dcterms:W3CDTF">2022-06-17T15:55:00Z</dcterms:modified>
</cp:coreProperties>
</file>